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57BC" w:rsidRDefault="009F57BC" w:rsidP="00D73AF5">
      <w:pPr>
        <w:pStyle w:val="SubObjectiveHeading"/>
        <w:rPr>
          <w:noProof/>
        </w:rPr>
      </w:pPr>
      <w:r>
        <w:rPr>
          <w:noProof/>
        </w:rPr>
        <w:t>Characteristics of Ethernet Standards</w:t>
      </w:r>
    </w:p>
    <w:p w:rsidR="009F57BC" w:rsidRDefault="009F57BC" w:rsidP="002B69DA">
      <w:pPr>
        <w:pStyle w:val="FocusedExplanationHeading"/>
        <w:rPr>
          <w:noProof/>
        </w:rPr>
      </w:pPr>
      <w:r>
        <w:rPr>
          <w:noProof/>
        </w:rPr>
        <w:t>Scope</w:t>
      </w:r>
    </w:p>
    <w:p w:rsidR="009F57BC" w:rsidRDefault="009F57BC" w:rsidP="005E32FD">
      <w:pPr>
        <w:pStyle w:val="ScopeText"/>
        <w:numPr>
          <w:ilvl w:val="0"/>
          <w:numId w:val="1"/>
        </w:numPr>
        <w:outlineLvl w:val="2"/>
        <w:rPr>
          <w:noProof/>
        </w:rPr>
      </w:pPr>
      <w:r>
        <w:rPr>
          <w:noProof/>
        </w:rPr>
        <w:t xml:space="preserve">Define 10 Mbps Ethernet, Fast Ethernet, and Gigabit Ethernet. </w:t>
      </w:r>
    </w:p>
    <w:p w:rsidR="009F57BC" w:rsidRDefault="009F57BC" w:rsidP="005E32FD">
      <w:pPr>
        <w:pStyle w:val="ScopeText"/>
        <w:numPr>
          <w:ilvl w:val="0"/>
          <w:numId w:val="1"/>
        </w:numPr>
        <w:outlineLvl w:val="2"/>
        <w:rPr>
          <w:noProof/>
        </w:rPr>
      </w:pPr>
      <w:r>
        <w:rPr>
          <w:noProof/>
        </w:rPr>
        <w:t>Identify the different types of Ethernet in terms of speed, length, topology, and cable type.</w:t>
      </w:r>
    </w:p>
    <w:p w:rsidR="009F57BC" w:rsidRDefault="009F57BC" w:rsidP="005E32FD">
      <w:pPr>
        <w:pStyle w:val="FocusedExplanationHeading"/>
        <w:outlineLvl w:val="1"/>
        <w:rPr>
          <w:noProof/>
        </w:rPr>
      </w:pPr>
      <w:r>
        <w:rPr>
          <w:noProof/>
        </w:rPr>
        <w:t xml:space="preserve">Focused Explanation </w:t>
      </w:r>
    </w:p>
    <w:p w:rsidR="009F57BC" w:rsidRDefault="009F57BC" w:rsidP="005E32FD">
      <w:pPr>
        <w:pStyle w:val="FocusedExplanation"/>
        <w:outlineLvl w:val="2"/>
        <w:rPr>
          <w:noProof/>
        </w:rPr>
      </w:pPr>
      <w:r>
        <w:rPr>
          <w:noProof/>
        </w:rPr>
        <w:t>Ethernet has more variants than any other type of LAN today.</w:t>
      </w:r>
    </w:p>
    <w:p w:rsidR="009F57BC" w:rsidRDefault="009F57BC" w:rsidP="00FA093B">
      <w:pPr>
        <w:pStyle w:val="ScopeHeading"/>
        <w:outlineLvl w:val="3"/>
        <w:rPr>
          <w:noProof/>
        </w:rPr>
      </w:pPr>
      <w:r>
        <w:rPr>
          <w:noProof/>
        </w:rPr>
        <w:t>10 Mbps Ethernet</w:t>
      </w:r>
    </w:p>
    <w:p w:rsidR="009F57BC" w:rsidRDefault="009F57BC" w:rsidP="00FA093B">
      <w:pPr>
        <w:pStyle w:val="FocusedExplanation"/>
        <w:outlineLvl w:val="4"/>
        <w:rPr>
          <w:noProof/>
        </w:rPr>
      </w:pPr>
      <w:r>
        <w:rPr>
          <w:noProof/>
        </w:rPr>
        <w:t xml:space="preserve">The original Ethernet system operated at 10 Mbps based on the 10Base5 and </w:t>
      </w:r>
      <w:r w:rsidRPr="00AE3823">
        <w:rPr>
          <w:noProof/>
        </w:rPr>
        <w:t>10Base2 specification. A series of coaxial cables were used to connect each device in place of switches, hubs, or wiring panels. The series of cables created an electrical bus that was shared among all devices on the Ethernet.</w:t>
      </w:r>
    </w:p>
    <w:p w:rsidR="009F57BC" w:rsidRDefault="009F57BC" w:rsidP="00FA093B">
      <w:pPr>
        <w:pStyle w:val="FocusedExplanation"/>
        <w:outlineLvl w:val="4"/>
        <w:rPr>
          <w:noProof/>
        </w:rPr>
      </w:pPr>
      <w:r>
        <w:rPr>
          <w:noProof/>
        </w:rPr>
        <w:t xml:space="preserve">In a single bus, only one electrical signal flows at any given time as per the original Ethernet specification, which supports half duplex behavior where one sender is on the network. This led to increased latency periods. Even the introduction of CSMA/CD did not reduce the latency period. To overcome this problem, </w:t>
      </w:r>
      <w:smartTag w:uri="urn:schemas-microsoft-com:office:smarttags" w:element="stockticker">
        <w:r>
          <w:rPr>
            <w:noProof/>
          </w:rPr>
          <w:t>LAN</w:t>
        </w:r>
      </w:smartTag>
      <w:r>
        <w:rPr>
          <w:noProof/>
        </w:rPr>
        <w:t xml:space="preserve"> switches were introduced. </w:t>
      </w:r>
      <w:smartTag w:uri="urn:schemas-microsoft-com:office:smarttags" w:element="stockticker">
        <w:r>
          <w:rPr>
            <w:noProof/>
          </w:rPr>
          <w:t>LAN</w:t>
        </w:r>
      </w:smartTag>
      <w:r>
        <w:rPr>
          <w:noProof/>
        </w:rPr>
        <w:t xml:space="preserve"> switches had only one device cabled to them, and this allowed full-duplex operation. This </w:t>
      </w:r>
      <w:r w:rsidR="000038CC">
        <w:rPr>
          <w:noProof/>
        </w:rPr>
        <w:t xml:space="preserve">solutions </w:t>
      </w:r>
      <w:r>
        <w:rPr>
          <w:noProof/>
        </w:rPr>
        <w:t>overcame problems created by collisions and CSMA/CD. Because no collisions are possible, full-duplex</w:t>
      </w:r>
      <w:r w:rsidR="000038CC">
        <w:rPr>
          <w:noProof/>
        </w:rPr>
        <w:t xml:space="preserve"> operation</w:t>
      </w:r>
      <w:r>
        <w:rPr>
          <w:noProof/>
        </w:rPr>
        <w:t xml:space="preserve"> reduces Ethernet congestion. </w:t>
      </w:r>
    </w:p>
    <w:p w:rsidR="009F57BC" w:rsidRDefault="009F57BC" w:rsidP="00FA093B">
      <w:pPr>
        <w:pStyle w:val="FocusedExplanation"/>
        <w:outlineLvl w:val="4"/>
        <w:rPr>
          <w:noProof/>
        </w:rPr>
      </w:pPr>
      <w:r>
        <w:rPr>
          <w:noProof/>
        </w:rPr>
        <w:t xml:space="preserve">The advantages </w:t>
      </w:r>
      <w:commentRangeStart w:id="0"/>
      <w:r>
        <w:rPr>
          <w:noProof/>
        </w:rPr>
        <w:t xml:space="preserve">of full-duplex operation </w:t>
      </w:r>
      <w:commentRangeEnd w:id="0"/>
      <w:r w:rsidR="0027658A">
        <w:rPr>
          <w:rStyle w:val="CommentReference"/>
          <w:rFonts w:cs="Times New Roman"/>
          <w:bCs w:val="0"/>
          <w:kern w:val="0"/>
        </w:rPr>
        <w:commentReference w:id="0"/>
      </w:r>
      <w:r>
        <w:rPr>
          <w:noProof/>
        </w:rPr>
        <w:t xml:space="preserve">in comparison to half-duplex 10BaseT operation includes no latency period before sending the frames, no collisions, and doubling of the available bandwidth of 10 Mbps capacity in each direction. </w:t>
      </w:r>
    </w:p>
    <w:p w:rsidR="009F57BC" w:rsidRDefault="009F57BC" w:rsidP="00FA093B">
      <w:pPr>
        <w:pStyle w:val="FocusedExplanation"/>
        <w:outlineLvl w:val="4"/>
        <w:rPr>
          <w:noProof/>
        </w:rPr>
      </w:pPr>
      <w:r>
        <w:rPr>
          <w:noProof/>
        </w:rPr>
        <w:t xml:space="preserve">The specifications for the four main 10 Mbps Ethernet standards are shown in </w:t>
      </w:r>
      <w:r w:rsidRPr="00834DA3">
        <w:rPr>
          <w:b/>
          <w:noProof/>
        </w:rPr>
        <w:t>Table 1.2</w:t>
      </w:r>
      <w:r>
        <w:rPr>
          <w:noProof/>
        </w:rPr>
        <w:t xml:space="preserve"> at the end of this section.</w:t>
      </w:r>
    </w:p>
    <w:p w:rsidR="009F57BC" w:rsidRDefault="009F57BC" w:rsidP="00FA093B">
      <w:pPr>
        <w:pStyle w:val="ScopeHeading"/>
        <w:outlineLvl w:val="3"/>
        <w:rPr>
          <w:noProof/>
        </w:rPr>
      </w:pPr>
      <w:r>
        <w:rPr>
          <w:noProof/>
        </w:rPr>
        <w:t>Fast Ethernet</w:t>
      </w:r>
    </w:p>
    <w:p w:rsidR="009F57BC" w:rsidRDefault="009F57BC" w:rsidP="00FA093B">
      <w:pPr>
        <w:pStyle w:val="FocusedExplanation"/>
        <w:outlineLvl w:val="4"/>
        <w:rPr>
          <w:noProof/>
        </w:rPr>
      </w:pPr>
      <w:r>
        <w:rPr>
          <w:noProof/>
        </w:rPr>
        <w:t xml:space="preserve">Many familiar features of 10 Mbps Ethernet such as CSMA/CD, a variety of cabling options, and deployment of shared hubs and switches are retained in Fast Ethernet variants.  Fast Ethernet gained market acceptance around the same time that </w:t>
      </w:r>
      <w:smartTag w:uri="urn:schemas-microsoft-com:office:smarttags" w:element="stockticker">
        <w:r>
          <w:rPr>
            <w:noProof/>
          </w:rPr>
          <w:t>LAN</w:t>
        </w:r>
      </w:smartTag>
      <w:r>
        <w:rPr>
          <w:noProof/>
        </w:rPr>
        <w:t xml:space="preserve"> switching became popular. Most Fast Ethernet cards are connected to a switch or cabled to another device.</w:t>
      </w:r>
    </w:p>
    <w:p w:rsidR="009F57BC" w:rsidRDefault="009F57BC" w:rsidP="00FA093B">
      <w:pPr>
        <w:pStyle w:val="FocusedExplanation"/>
        <w:outlineLvl w:val="4"/>
        <w:rPr>
          <w:noProof/>
        </w:rPr>
      </w:pPr>
      <w:r>
        <w:rPr>
          <w:noProof/>
        </w:rPr>
        <w:t xml:space="preserve">The two key features of Fast Ethernet, as compared to 10-Mbps Ethernet, are higher bandwidth and autonegotiation. Autonegotiation allows an Ethernet card or switch to operate at 10 or 100 Mbps. It also negotiates half-duplex or full-duplex operation. If the other device is not able to autonegotiate, it settles for half-duplex operation at 10 Mbps. </w:t>
      </w:r>
    </w:p>
    <w:p w:rsidR="009F57BC" w:rsidRDefault="009F57BC" w:rsidP="00AA3FD8">
      <w:pPr>
        <w:pStyle w:val="FocusedExplanation"/>
        <w:rPr>
          <w:noProof/>
        </w:rPr>
      </w:pPr>
      <w:r w:rsidRPr="00CA5FDD">
        <w:rPr>
          <w:b/>
          <w:noProof/>
        </w:rPr>
        <w:t>Note:</w:t>
      </w:r>
      <w:r>
        <w:rPr>
          <w:b/>
          <w:noProof/>
        </w:rPr>
        <w:t xml:space="preserve"> </w:t>
      </w:r>
      <w:r>
        <w:rPr>
          <w:noProof/>
        </w:rPr>
        <w:t xml:space="preserve">Slow devices should be user-configured to a desired setting rather than allowed to depend on autonegotiation. Ports that are used for end-user devices enable autonegotiation because these devices are moved frequently relative to servers or other network devices, such as routers. </w:t>
      </w:r>
    </w:p>
    <w:p w:rsidR="009F57BC" w:rsidRDefault="009F57BC" w:rsidP="00FA093B">
      <w:pPr>
        <w:pStyle w:val="ScopeHeading"/>
        <w:outlineLvl w:val="3"/>
        <w:rPr>
          <w:noProof/>
        </w:rPr>
      </w:pPr>
      <w:r>
        <w:rPr>
          <w:noProof/>
        </w:rPr>
        <w:t>Gigabit Ethernet</w:t>
      </w:r>
    </w:p>
    <w:p w:rsidR="00F432CA" w:rsidRDefault="009F57BC" w:rsidP="00F432CA">
      <w:pPr>
        <w:pStyle w:val="FocusedExplanation"/>
        <w:outlineLvl w:val="4"/>
        <w:rPr>
          <w:noProof/>
        </w:rPr>
      </w:pPr>
      <w:r>
        <w:rPr>
          <w:noProof/>
        </w:rPr>
        <w:t xml:space="preserve">Gigabit Ethernet is built on top of the Ethernet protocol, and it increases speed tenfold to 1000 Mbps, or 1 gigabit per second (Gbps). This specification promises to be a prominent player in high-speed </w:t>
      </w:r>
      <w:smartTag w:uri="urn:schemas-microsoft-com:office:smarttags" w:element="stockticker">
        <w:r>
          <w:rPr>
            <w:noProof/>
          </w:rPr>
          <w:t>LAN</w:t>
        </w:r>
      </w:smartTag>
      <w:r>
        <w:rPr>
          <w:noProof/>
        </w:rPr>
        <w:t xml:space="preserve"> backbones and server connections. Several changes have been made to the physical interface to</w:t>
      </w:r>
      <w:r w:rsidR="00F432CA">
        <w:rPr>
          <w:noProof/>
        </w:rPr>
        <w:t xml:space="preserve"> </w:t>
      </w:r>
      <w:r>
        <w:rPr>
          <w:noProof/>
        </w:rPr>
        <w:lastRenderedPageBreak/>
        <w:t xml:space="preserve">enhance speeds from 100 Mbps Fast Ethernet up to 1 Gbps. This has been done by merging IEEE 802.3 Ethernet and </w:t>
      </w:r>
      <w:smartTag w:uri="urn:schemas-microsoft-com:office:smarttags" w:element="stockticker">
        <w:r>
          <w:rPr>
            <w:noProof/>
          </w:rPr>
          <w:t>ANSI</w:t>
        </w:r>
      </w:smartTag>
      <w:r>
        <w:rPr>
          <w:noProof/>
        </w:rPr>
        <w:t xml:space="preserve"> X3T11 Fiber Channel.</w:t>
      </w:r>
    </w:p>
    <w:p w:rsidR="00F432CA" w:rsidRDefault="00F432CA" w:rsidP="00F432CA">
      <w:pPr>
        <w:pStyle w:val="FocusedExplanation"/>
        <w:outlineLvl w:val="4"/>
        <w:rPr>
          <w:noProof/>
        </w:rPr>
      </w:pPr>
    </w:p>
    <w:p w:rsidR="009F57BC" w:rsidRPr="00F432CA" w:rsidRDefault="009F57BC" w:rsidP="00F432CA">
      <w:pPr>
        <w:pStyle w:val="FocusedExplanation"/>
        <w:outlineLvl w:val="4"/>
        <w:rPr>
          <w:bCs w:val="0"/>
          <w:noProof/>
          <w:sz w:val="36"/>
          <w:szCs w:val="36"/>
        </w:rPr>
      </w:pPr>
      <w:r w:rsidRPr="00F432CA">
        <w:rPr>
          <w:noProof/>
          <w:sz w:val="36"/>
          <w:szCs w:val="36"/>
        </w:rPr>
        <w:t>Media Connectors, Media Types, and their Uses</w:t>
      </w:r>
    </w:p>
    <w:p w:rsidR="009F57BC" w:rsidRDefault="009F57BC" w:rsidP="002B69DA">
      <w:pPr>
        <w:pStyle w:val="FocusedExplanationHeading"/>
        <w:rPr>
          <w:noProof/>
        </w:rPr>
      </w:pPr>
      <w:r>
        <w:rPr>
          <w:noProof/>
        </w:rPr>
        <w:t>Scope</w:t>
      </w:r>
    </w:p>
    <w:p w:rsidR="009F57BC" w:rsidRDefault="009F57BC" w:rsidP="00FE666B">
      <w:pPr>
        <w:pStyle w:val="ScopeText"/>
        <w:numPr>
          <w:ilvl w:val="0"/>
          <w:numId w:val="2"/>
        </w:numPr>
        <w:outlineLvl w:val="2"/>
        <w:rPr>
          <w:noProof/>
        </w:rPr>
      </w:pPr>
      <w:r>
        <w:rPr>
          <w:noProof/>
        </w:rPr>
        <w:t xml:space="preserve">Identify different types of media connectors, such as RJ-11/RJ-45, MT-RJ, ST/SC, IEEE 1394, Fiber, LC F-Type, and </w:t>
      </w:r>
      <w:smartTag w:uri="urn:schemas-microsoft-com:office:smarttags" w:element="stockticker">
        <w:r>
          <w:rPr>
            <w:noProof/>
          </w:rPr>
          <w:t>USB</w:t>
        </w:r>
      </w:smartTag>
      <w:r>
        <w:rPr>
          <w:noProof/>
        </w:rPr>
        <w:t xml:space="preserve">, and describe their uses. </w:t>
      </w:r>
    </w:p>
    <w:p w:rsidR="009F57BC" w:rsidRDefault="009F57BC" w:rsidP="00FE666B">
      <w:pPr>
        <w:pStyle w:val="ScopeText"/>
        <w:numPr>
          <w:ilvl w:val="0"/>
          <w:numId w:val="2"/>
        </w:numPr>
        <w:outlineLvl w:val="2"/>
        <w:rPr>
          <w:noProof/>
        </w:rPr>
      </w:pPr>
      <w:r>
        <w:rPr>
          <w:noProof/>
        </w:rPr>
        <w:t xml:space="preserve">Identify the different types of media, such as Category 3, 5, 5e, and 6 media types, coaxial cables, twisted pair cables, and optic cables, and describe their uses. </w:t>
      </w:r>
    </w:p>
    <w:p w:rsidR="009F57BC" w:rsidRDefault="009F57BC" w:rsidP="00FE666B">
      <w:pPr>
        <w:pStyle w:val="FocusedExplanationHeading"/>
        <w:outlineLvl w:val="1"/>
        <w:rPr>
          <w:noProof/>
        </w:rPr>
      </w:pPr>
      <w:r>
        <w:rPr>
          <w:noProof/>
        </w:rPr>
        <w:t>Focused Explanation</w:t>
      </w:r>
    </w:p>
    <w:p w:rsidR="009F57BC" w:rsidRPr="00D73AF5" w:rsidRDefault="009F57BC" w:rsidP="00FA093B">
      <w:pPr>
        <w:pStyle w:val="ScopeHeading"/>
        <w:outlineLvl w:val="2"/>
      </w:pPr>
      <w:r w:rsidRPr="00D73AF5">
        <w:t>Media Connectors</w:t>
      </w:r>
    </w:p>
    <w:p w:rsidR="009F57BC" w:rsidRDefault="009F57BC" w:rsidP="00FE666B">
      <w:pPr>
        <w:pStyle w:val="FocusedExplanation"/>
        <w:outlineLvl w:val="3"/>
        <w:rPr>
          <w:noProof/>
        </w:rPr>
      </w:pPr>
      <w:r>
        <w:rPr>
          <w:b/>
          <w:noProof/>
        </w:rPr>
        <w:t xml:space="preserve">RJ-11 (Registered Jack-11): </w:t>
      </w:r>
      <w:commentRangeStart w:id="1"/>
      <w:r>
        <w:rPr>
          <w:noProof/>
        </w:rPr>
        <w:t xml:space="preserve">RJ-11 is a four or six wire connection. It is a standard telephone cable or a computer modem connector in the </w:t>
      </w:r>
      <w:smartTag w:uri="urn:schemas-microsoft-com:office:smarttags" w:element="place">
        <w:smartTag w:uri="urn:schemas-microsoft-com:office:smarttags" w:element="country-region">
          <w:r>
            <w:rPr>
              <w:noProof/>
            </w:rPr>
            <w:t>USA</w:t>
          </w:r>
        </w:smartTag>
      </w:smartTag>
      <w:r>
        <w:rPr>
          <w:noProof/>
        </w:rPr>
        <w:t>.</w:t>
      </w:r>
      <w:commentRangeEnd w:id="1"/>
      <w:r w:rsidR="0090696A">
        <w:rPr>
          <w:rStyle w:val="CommentReference"/>
          <w:rFonts w:cs="Times New Roman"/>
          <w:bCs w:val="0"/>
          <w:kern w:val="0"/>
        </w:rPr>
        <w:commentReference w:id="1"/>
      </w:r>
    </w:p>
    <w:p w:rsidR="009F57BC" w:rsidRDefault="009F57BC" w:rsidP="0090696A">
      <w:pPr>
        <w:pStyle w:val="FocusedExplanation"/>
        <w:outlineLvl w:val="3"/>
        <w:rPr>
          <w:noProof/>
        </w:rPr>
      </w:pPr>
      <w:r>
        <w:rPr>
          <w:b/>
          <w:noProof/>
        </w:rPr>
        <w:t xml:space="preserve">RJ-45 (Registered Jack-45): </w:t>
      </w:r>
      <w:r>
        <w:rPr>
          <w:noProof/>
        </w:rPr>
        <w:t>RJ-45 is similar to the RJ-11 telephone cable connector, but is larger and accommodates 8 wires. It is commonly used for 10BaseT and 100BaseTX Ethernet connections. RJ-45 is used on all types of twisted pair cable, including Category 3, 4, and 5 UTP.</w:t>
      </w:r>
    </w:p>
    <w:p w:rsidR="009F57BC" w:rsidRDefault="009F57BC" w:rsidP="00FE666B">
      <w:pPr>
        <w:pStyle w:val="FocusedExplanation"/>
        <w:outlineLvl w:val="4"/>
        <w:rPr>
          <w:noProof/>
        </w:rPr>
      </w:pPr>
      <w:r>
        <w:rPr>
          <w:noProof/>
        </w:rPr>
        <w:t>The varied uses of RJ-45 are as follows:</w:t>
      </w:r>
    </w:p>
    <w:p w:rsidR="009F57BC" w:rsidRDefault="009F57BC" w:rsidP="00FE666B">
      <w:pPr>
        <w:pStyle w:val="FocusedExplanation"/>
        <w:numPr>
          <w:ilvl w:val="0"/>
          <w:numId w:val="3"/>
        </w:numPr>
        <w:outlineLvl w:val="5"/>
        <w:rPr>
          <w:noProof/>
        </w:rPr>
      </w:pPr>
      <w:r>
        <w:rPr>
          <w:noProof/>
        </w:rPr>
        <w:t>Use of four wires of an RJ-45 plug in an Ethernet (10BaseT) and Token Ring network.</w:t>
      </w:r>
    </w:p>
    <w:p w:rsidR="009F57BC" w:rsidRDefault="009F57BC" w:rsidP="00FE666B">
      <w:pPr>
        <w:pStyle w:val="FocusedExplanation"/>
        <w:numPr>
          <w:ilvl w:val="0"/>
          <w:numId w:val="3"/>
        </w:numPr>
        <w:outlineLvl w:val="5"/>
        <w:rPr>
          <w:noProof/>
        </w:rPr>
      </w:pPr>
      <w:r>
        <w:rPr>
          <w:noProof/>
        </w:rPr>
        <w:t>Use of all eight wires of an RJ-45 plug in 100BaseVG.</w:t>
      </w:r>
    </w:p>
    <w:p w:rsidR="009F57BC" w:rsidRDefault="009F57BC" w:rsidP="00FE666B">
      <w:pPr>
        <w:pStyle w:val="FocusedExplanation"/>
        <w:numPr>
          <w:ilvl w:val="0"/>
          <w:numId w:val="3"/>
        </w:numPr>
        <w:outlineLvl w:val="5"/>
        <w:rPr>
          <w:noProof/>
        </w:rPr>
      </w:pPr>
      <w:r>
        <w:rPr>
          <w:noProof/>
        </w:rPr>
        <w:t>Use of the same four wires of the RJ-45 connector as 10BaseT in 100BaseTX. However, the wire belongs to Category 5 instead of Category 3</w:t>
      </w:r>
      <w:r w:rsidR="00FC12D6">
        <w:rPr>
          <w:noProof/>
        </w:rPr>
        <w:t>.</w:t>
      </w:r>
    </w:p>
    <w:p w:rsidR="00FC12D6" w:rsidRDefault="00FC12D6" w:rsidP="00FE666B">
      <w:pPr>
        <w:pStyle w:val="FocusedExplanation"/>
        <w:outlineLvl w:val="3"/>
        <w:rPr>
          <w:noProof/>
        </w:rPr>
      </w:pPr>
    </w:p>
    <w:p w:rsidR="009F57BC" w:rsidRPr="00654B02" w:rsidRDefault="009F57BC" w:rsidP="00FE666B">
      <w:pPr>
        <w:pStyle w:val="FocusedExplanation"/>
        <w:outlineLvl w:val="3"/>
        <w:rPr>
          <w:b/>
          <w:noProof/>
        </w:rPr>
      </w:pPr>
      <w:r w:rsidRPr="00737CBE">
        <w:rPr>
          <w:noProof/>
        </w:rPr>
        <w:t>Mechanical Transfer Registered Jack:</w:t>
      </w:r>
      <w:r>
        <w:rPr>
          <w:b/>
          <w:noProof/>
        </w:rPr>
        <w:t xml:space="preserve"> </w:t>
      </w:r>
      <w:r w:rsidRPr="00654B02">
        <w:rPr>
          <w:noProof/>
        </w:rPr>
        <w:t xml:space="preserve">Mechanical Transfer Registered Jack </w:t>
      </w:r>
      <w:r>
        <w:rPr>
          <w:noProof/>
        </w:rPr>
        <w:t xml:space="preserve">(MT-RJ) is a small duplex connector featuring two pre-polished fiber stubs. Used to connect fiber cables to hardware, this connector resembles the RJ-45 connector. Termination is carried out by inserting the two cleaved fibers into the connector, where they are aligned and butted up through a v-groove. Interstices are filled with index matching gel to improve attenuation and return loss performance. An internal clamping device holds the fibers in position. </w:t>
      </w:r>
    </w:p>
    <w:p w:rsidR="009F57BC" w:rsidRDefault="009F57BC" w:rsidP="00FE666B">
      <w:pPr>
        <w:pStyle w:val="FocusedExplanation"/>
        <w:outlineLvl w:val="4"/>
        <w:rPr>
          <w:noProof/>
        </w:rPr>
      </w:pPr>
      <w:r w:rsidRPr="00834DA3">
        <w:rPr>
          <w:b/>
          <w:noProof/>
        </w:rPr>
        <w:t>Figure 1-6</w:t>
      </w:r>
      <w:r>
        <w:rPr>
          <w:noProof/>
        </w:rPr>
        <w:t xml:space="preserve"> shows the MT-RJ connector.</w:t>
      </w:r>
    </w:p>
    <w:p w:rsidR="009F57BC" w:rsidRDefault="00CB11E6" w:rsidP="00FE666B">
      <w:pPr>
        <w:pStyle w:val="FocusedExplanation"/>
        <w:outlineLvl w:val="4"/>
        <w:rPr>
          <w:noProof/>
        </w:rPr>
      </w:pPr>
      <w:r>
        <w:rPr>
          <w:noProof/>
        </w:rPr>
        <mc:AlternateContent>
          <mc:Choice Requires="wps">
            <w:drawing>
              <wp:anchor distT="0" distB="0" distL="114300" distR="114300" simplePos="0" relativeHeight="251662336" behindDoc="0" locked="0" layoutInCell="1" allowOverlap="1">
                <wp:simplePos x="0" y="0"/>
                <wp:positionH relativeFrom="column">
                  <wp:posOffset>1943100</wp:posOffset>
                </wp:positionH>
                <wp:positionV relativeFrom="paragraph">
                  <wp:posOffset>176530</wp:posOffset>
                </wp:positionV>
                <wp:extent cx="2164715" cy="1482090"/>
                <wp:effectExtent l="0" t="0" r="0" b="3810"/>
                <wp:wrapTight wrapText="bothSides">
                  <wp:wrapPolygon edited="0">
                    <wp:start x="380" y="0"/>
                    <wp:lineTo x="380" y="21378"/>
                    <wp:lineTo x="20909" y="21378"/>
                    <wp:lineTo x="20909" y="0"/>
                    <wp:lineTo x="380" y="0"/>
                  </wp:wrapPolygon>
                </wp:wrapTight>
                <wp:docPr id="1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4715" cy="14820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A3FD8" w:rsidRDefault="00AA3FD8" w:rsidP="009F57BC">
                            <w:r>
                              <w:rPr>
                                <w:noProof/>
                              </w:rPr>
                              <w:drawing>
                                <wp:inline distT="0" distB="0" distL="0" distR="0">
                                  <wp:extent cx="1962150" cy="1238250"/>
                                  <wp:effectExtent l="19050" t="0" r="0" b="0"/>
                                  <wp:docPr id="3" name="Picture 15" descr="MTRJconn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TRJconnector"/>
                                          <pic:cNvPicPr>
                                            <a:picLocks noChangeAspect="1" noChangeArrowheads="1"/>
                                          </pic:cNvPicPr>
                                        </pic:nvPicPr>
                                        <pic:blipFill>
                                          <a:blip r:embed="rId8" cstate="print"/>
                                          <a:srcRect/>
                                          <a:stretch>
                                            <a:fillRect/>
                                          </a:stretch>
                                        </pic:blipFill>
                                        <pic:spPr bwMode="auto">
                                          <a:xfrm>
                                            <a:off x="0" y="0"/>
                                            <a:ext cx="1962150" cy="1238250"/>
                                          </a:xfrm>
                                          <a:prstGeom prst="rect">
                                            <a:avLst/>
                                          </a:prstGeom>
                                          <a:noFill/>
                                          <a:ln w="9525">
                                            <a:noFill/>
                                            <a:miter lim="800000"/>
                                            <a:headEnd/>
                                            <a:tailEnd/>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153pt;margin-top:13.9pt;width:170.45pt;height:116.7pt;z-index:2516623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" filled="f" stroked="f">
                <v:textbox style="mso-fit-shape-to-text:t">
                  <w:txbxContent>
                    <w:p w:rsidR="00AA3FD8" w:rsidRDefault="00AA3FD8" w:rsidP="009F57BC">
                      <w:r>
                        <w:rPr>
                          <w:noProof/>
                        </w:rPr>
                        <w:drawing>
                          <wp:inline distT="0" distB="0" distL="0" distR="0">
                            <wp:extent cx="1962150" cy="1238250"/>
                            <wp:effectExtent l="19050" t="0" r="0" b="0"/>
                            <wp:docPr id="3" name="Picture 15" descr="MTRJconn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TRJconnector"/>
                                    <pic:cNvPicPr>
                                      <a:picLocks noChangeAspect="1" noChangeArrowheads="1"/>
                                    </pic:cNvPicPr>
                                  </pic:nvPicPr>
                                  <pic:blipFill>
                                    <a:blip r:embed="rId9" cstate="print"/>
                                    <a:srcRect/>
                                    <a:stretch>
                                      <a:fillRect/>
                                    </a:stretch>
                                  </pic:blipFill>
                                  <pic:spPr bwMode="auto">
                                    <a:xfrm>
                                      <a:off x="0" y="0"/>
                                      <a:ext cx="1962150" cy="1238250"/>
                                    </a:xfrm>
                                    <a:prstGeom prst="rect">
                                      <a:avLst/>
                                    </a:prstGeom>
                                    <a:noFill/>
                                    <a:ln w="9525">
                                      <a:noFill/>
                                      <a:miter lim="800000"/>
                                      <a:headEnd/>
                                      <a:tailEnd/>
                                    </a:ln>
                                  </pic:spPr>
                                </pic:pic>
                              </a:graphicData>
                            </a:graphic>
                          </wp:inline>
                        </w:drawing>
                      </w:r>
                    </w:p>
                  </w:txbxContent>
                </v:textbox>
                <w10:wrap type="tight"/>
              </v:shape>
            </w:pict>
          </mc:Fallback>
        </mc:AlternateContent>
      </w:r>
    </w:p>
    <w:p w:rsidR="009F57BC" w:rsidRDefault="009F57BC" w:rsidP="00FE666B">
      <w:pPr>
        <w:pStyle w:val="FocusedExplanation"/>
        <w:jc w:val="center"/>
        <w:outlineLvl w:val="4"/>
        <w:rPr>
          <w:noProof/>
        </w:rPr>
      </w:pPr>
    </w:p>
    <w:p w:rsidR="009F57BC" w:rsidRDefault="009F57BC" w:rsidP="00FE666B">
      <w:pPr>
        <w:pStyle w:val="FocusedExplanation"/>
        <w:outlineLvl w:val="4"/>
        <w:rPr>
          <w:noProof/>
        </w:rPr>
      </w:pPr>
    </w:p>
    <w:p w:rsidR="009F57BC" w:rsidRDefault="009F57BC" w:rsidP="00FE666B">
      <w:pPr>
        <w:pStyle w:val="FocusedExplanation"/>
        <w:jc w:val="center"/>
        <w:outlineLvl w:val="4"/>
        <w:rPr>
          <w:b/>
          <w:bCs w:val="0"/>
          <w:noProof/>
        </w:rPr>
      </w:pPr>
    </w:p>
    <w:p w:rsidR="009F57BC" w:rsidRDefault="009F57BC" w:rsidP="00FE666B">
      <w:pPr>
        <w:pStyle w:val="FocusedExplanation"/>
        <w:jc w:val="center"/>
        <w:outlineLvl w:val="4"/>
        <w:rPr>
          <w:b/>
          <w:bCs w:val="0"/>
          <w:noProof/>
        </w:rPr>
      </w:pPr>
      <w:r>
        <w:rPr>
          <w:b/>
          <w:bCs w:val="0"/>
          <w:noProof/>
        </w:rPr>
        <w:lastRenderedPageBreak/>
        <w:t>Figure 1-6: MT-RJ Connector</w:t>
      </w:r>
      <w:r>
        <w:rPr>
          <w:b/>
          <w:bCs w:val="0"/>
          <w:noProof/>
        </w:rPr>
        <w:br/>
      </w:r>
    </w:p>
    <w:p w:rsidR="009F57BC" w:rsidRDefault="009F57BC" w:rsidP="00FE666B">
      <w:pPr>
        <w:pStyle w:val="FocusedExplanation"/>
        <w:spacing w:before="0"/>
        <w:outlineLvl w:val="4"/>
        <w:rPr>
          <w:b/>
          <w:noProof/>
        </w:rPr>
      </w:pPr>
      <w:r>
        <w:rPr>
          <w:noProof/>
        </w:rPr>
        <w:t>This connector type is used by both single-mode and multimode fiber optic cables.</w:t>
      </w:r>
    </w:p>
    <w:p w:rsidR="009F57BC" w:rsidRDefault="009F57BC" w:rsidP="00FE666B">
      <w:pPr>
        <w:pStyle w:val="FocusedExplanation"/>
        <w:spacing w:before="0"/>
        <w:outlineLvl w:val="4"/>
        <w:rPr>
          <w:noProof/>
        </w:rPr>
      </w:pPr>
      <w:r w:rsidRPr="00737CBE">
        <w:rPr>
          <w:noProof/>
        </w:rPr>
        <w:t>Straight Tip / Standard Connector:</w:t>
      </w:r>
      <w:r>
        <w:rPr>
          <w:b/>
          <w:noProof/>
        </w:rPr>
        <w:t xml:space="preserve"> </w:t>
      </w:r>
      <w:r>
        <w:rPr>
          <w:noProof/>
        </w:rPr>
        <w:t xml:space="preserve">The fiber network segments require two fiber cables: one for transmitting data, and the other for receiving data. Each end of a fiber cable is fitted with a plug that can be inserted into a network adapter, hub, or switch. The fiber optic connectors are used to align and join two or more fibers together to provide a means for attaching to, or decoupling from, a transmitter, receiver, or any other fiber optic equipment. </w:t>
      </w:r>
    </w:p>
    <w:p w:rsidR="009F57BC" w:rsidRDefault="009F57BC" w:rsidP="00FE666B">
      <w:pPr>
        <w:pStyle w:val="FocusedExplanation"/>
        <w:spacing w:before="0"/>
        <w:outlineLvl w:val="5"/>
        <w:rPr>
          <w:noProof/>
        </w:rPr>
      </w:pPr>
      <w:r w:rsidRPr="00834DA3">
        <w:rPr>
          <w:b/>
          <w:noProof/>
        </w:rPr>
        <w:t>Table 1-3</w:t>
      </w:r>
      <w:r>
        <w:rPr>
          <w:noProof/>
        </w:rPr>
        <w:t xml:space="preserve"> shows the similarities and differences between the </w:t>
      </w:r>
      <w:r w:rsidRPr="00654B02">
        <w:rPr>
          <w:noProof/>
        </w:rPr>
        <w:t>Straight Tip (ST) and Standard Connector</w:t>
      </w:r>
      <w:r>
        <w:rPr>
          <w:noProof/>
        </w:rPr>
        <w:t xml:space="preserve"> (SC) connectors.</w:t>
      </w:r>
    </w:p>
    <w:tbl>
      <w:tblPr>
        <w:tblStyle w:val="LightList-Accent1"/>
        <w:tblW w:w="4699" w:type="pct"/>
        <w:tblLook w:val="01E0" w:firstRow="1" w:lastRow="1" w:firstColumn="1" w:lastColumn="1" w:noHBand="0" w:noVBand="0"/>
      </w:tblPr>
      <w:tblGrid>
        <w:gridCol w:w="2905"/>
        <w:gridCol w:w="3193"/>
        <w:gridCol w:w="2902"/>
      </w:tblGrid>
      <w:tr w:rsidR="009F57BC" w:rsidRPr="000B6D07" w:rsidTr="000B6D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4" w:type="pct"/>
          </w:tcPr>
          <w:p w:rsidR="009F57BC" w:rsidRPr="000B6D07" w:rsidRDefault="009F57BC" w:rsidP="000B6D07">
            <w:r w:rsidRPr="000B6D07">
              <w:t>Features</w:t>
            </w:r>
          </w:p>
        </w:tc>
        <w:tc>
          <w:tcPr>
            <w:cnfStyle w:val="000010000000" w:firstRow="0" w:lastRow="0" w:firstColumn="0" w:lastColumn="0" w:oddVBand="1" w:evenVBand="0" w:oddHBand="0" w:evenHBand="0" w:firstRowFirstColumn="0" w:firstRowLastColumn="0" w:lastRowFirstColumn="0" w:lastRowLastColumn="0"/>
            <w:tcW w:w="1774" w:type="pct"/>
          </w:tcPr>
          <w:p w:rsidR="009F57BC" w:rsidRPr="000B6D07" w:rsidRDefault="009F57BC" w:rsidP="000B6D07">
            <w:r w:rsidRPr="000B6D07">
              <w:t>SC connector</w:t>
            </w:r>
          </w:p>
        </w:tc>
        <w:tc>
          <w:tcPr>
            <w:cnfStyle w:val="000100000000" w:firstRow="0" w:lastRow="0" w:firstColumn="0" w:lastColumn="1" w:oddVBand="0" w:evenVBand="0" w:oddHBand="0" w:evenHBand="0" w:firstRowFirstColumn="0" w:firstRowLastColumn="0" w:lastRowFirstColumn="0" w:lastRowLastColumn="0"/>
            <w:tcW w:w="1612" w:type="pct"/>
          </w:tcPr>
          <w:p w:rsidR="009F57BC" w:rsidRPr="000B6D07" w:rsidRDefault="009F57BC" w:rsidP="000B6D07">
            <w:r w:rsidRPr="000B6D07">
              <w:t>ST connector</w:t>
            </w:r>
          </w:p>
        </w:tc>
      </w:tr>
      <w:tr w:rsidR="009F57BC" w:rsidRPr="000B6D07" w:rsidTr="000B6D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4" w:type="pct"/>
          </w:tcPr>
          <w:p w:rsidR="009F57BC" w:rsidRPr="000B6D07" w:rsidRDefault="009F57BC" w:rsidP="000B6D07">
            <w:r w:rsidRPr="000B6D07">
              <w:t>Type</w:t>
            </w:r>
          </w:p>
        </w:tc>
        <w:tc>
          <w:tcPr>
            <w:cnfStyle w:val="000010000000" w:firstRow="0" w:lastRow="0" w:firstColumn="0" w:lastColumn="0" w:oddVBand="1" w:evenVBand="0" w:oddHBand="0" w:evenHBand="0" w:firstRowFirstColumn="0" w:firstRowLastColumn="0" w:lastRowFirstColumn="0" w:lastRowLastColumn="0"/>
            <w:tcW w:w="1774" w:type="pct"/>
          </w:tcPr>
          <w:p w:rsidR="009F57BC" w:rsidRPr="000B6D07" w:rsidRDefault="009F57BC" w:rsidP="000B6D07">
            <w:r w:rsidRPr="000B6D07">
              <w:t>Fiber optic connector</w:t>
            </w:r>
          </w:p>
        </w:tc>
        <w:tc>
          <w:tcPr>
            <w:cnfStyle w:val="000100000000" w:firstRow="0" w:lastRow="0" w:firstColumn="0" w:lastColumn="1" w:oddVBand="0" w:evenVBand="0" w:oddHBand="0" w:evenHBand="0" w:firstRowFirstColumn="0" w:firstRowLastColumn="0" w:lastRowFirstColumn="0" w:lastRowLastColumn="0"/>
            <w:tcW w:w="1612" w:type="pct"/>
          </w:tcPr>
          <w:p w:rsidR="009F57BC" w:rsidRPr="000B6D07" w:rsidRDefault="009F57BC" w:rsidP="000B6D07">
            <w:r w:rsidRPr="000B6D07">
              <w:t xml:space="preserve">Same </w:t>
            </w:r>
          </w:p>
        </w:tc>
      </w:tr>
      <w:tr w:rsidR="009F57BC" w:rsidRPr="000B6D07" w:rsidTr="000B6D07">
        <w:tc>
          <w:tcPr>
            <w:cnfStyle w:val="001000000000" w:firstRow="0" w:lastRow="0" w:firstColumn="1" w:lastColumn="0" w:oddVBand="0" w:evenVBand="0" w:oddHBand="0" w:evenHBand="0" w:firstRowFirstColumn="0" w:firstRowLastColumn="0" w:lastRowFirstColumn="0" w:lastRowLastColumn="0"/>
            <w:tcW w:w="1614" w:type="pct"/>
          </w:tcPr>
          <w:p w:rsidR="009F57BC" w:rsidRPr="000B6D07" w:rsidRDefault="009F57BC" w:rsidP="000B6D07">
            <w:r w:rsidRPr="000B6D07">
              <w:t xml:space="preserve">Made of </w:t>
            </w:r>
          </w:p>
        </w:tc>
        <w:tc>
          <w:tcPr>
            <w:cnfStyle w:val="000010000000" w:firstRow="0" w:lastRow="0" w:firstColumn="0" w:lastColumn="0" w:oddVBand="1" w:evenVBand="0" w:oddHBand="0" w:evenHBand="0" w:firstRowFirstColumn="0" w:firstRowLastColumn="0" w:lastRowFirstColumn="0" w:lastRowLastColumn="0"/>
            <w:tcW w:w="1774" w:type="pct"/>
          </w:tcPr>
          <w:p w:rsidR="009F57BC" w:rsidRPr="000B6D07" w:rsidRDefault="009F57BC" w:rsidP="000B6D07">
            <w:r w:rsidRPr="000B6D07">
              <w:t>A precision zirconium ceramic ferrule</w:t>
            </w:r>
          </w:p>
        </w:tc>
        <w:tc>
          <w:tcPr>
            <w:cnfStyle w:val="000100000000" w:firstRow="0" w:lastRow="0" w:firstColumn="0" w:lastColumn="1" w:oddVBand="0" w:evenVBand="0" w:oddHBand="0" w:evenHBand="0" w:firstRowFirstColumn="0" w:firstRowLastColumn="0" w:lastRowFirstColumn="0" w:lastRowLastColumn="0"/>
            <w:tcW w:w="1612" w:type="pct"/>
          </w:tcPr>
          <w:p w:rsidR="009F57BC" w:rsidRPr="000B6D07" w:rsidRDefault="009F57BC" w:rsidP="000B6D07">
            <w:r w:rsidRPr="000B6D07">
              <w:t>Same</w:t>
            </w:r>
          </w:p>
        </w:tc>
      </w:tr>
      <w:tr w:rsidR="009F57BC" w:rsidRPr="000B6D07" w:rsidTr="000B6D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4" w:type="pct"/>
          </w:tcPr>
          <w:p w:rsidR="009F57BC" w:rsidRPr="000B6D07" w:rsidRDefault="009F57BC" w:rsidP="000B6D07">
            <w:r w:rsidRPr="000B6D07">
              <w:t>Design</w:t>
            </w:r>
          </w:p>
        </w:tc>
        <w:tc>
          <w:tcPr>
            <w:cnfStyle w:val="000010000000" w:firstRow="0" w:lastRow="0" w:firstColumn="0" w:lastColumn="0" w:oddVBand="1" w:evenVBand="0" w:oddHBand="0" w:evenHBand="0" w:firstRowFirstColumn="0" w:firstRowLastColumn="0" w:lastRowFirstColumn="0" w:lastRowLastColumn="0"/>
            <w:tcW w:w="1774" w:type="pct"/>
          </w:tcPr>
          <w:p w:rsidR="009F57BC" w:rsidRPr="000B6D07" w:rsidRDefault="009F57BC" w:rsidP="000B6D07">
            <w:r w:rsidRPr="000B6D07">
              <w:t>2.5 mm ferrule, push-pull latching mechanism, and the ability to be snapped together to form duplex and multi-fiber connectors</w:t>
            </w:r>
          </w:p>
        </w:tc>
        <w:tc>
          <w:tcPr>
            <w:cnfStyle w:val="000100000000" w:firstRow="0" w:lastRow="0" w:firstColumn="0" w:lastColumn="1" w:oddVBand="0" w:evenVBand="0" w:oddHBand="0" w:evenHBand="0" w:firstRowFirstColumn="0" w:firstRowLastColumn="0" w:lastRowFirstColumn="0" w:lastRowLastColumn="0"/>
            <w:tcW w:w="1612" w:type="pct"/>
          </w:tcPr>
          <w:p w:rsidR="009F57BC" w:rsidRPr="000B6D07" w:rsidRDefault="009F57BC" w:rsidP="000B6D07">
            <w:r w:rsidRPr="000B6D07">
              <w:t>2.5 mm ferrule design and bayonet connector-to-adapter mating</w:t>
            </w:r>
          </w:p>
        </w:tc>
      </w:tr>
      <w:tr w:rsidR="009F57BC" w:rsidRPr="000B6D07" w:rsidTr="000B6D07">
        <w:tc>
          <w:tcPr>
            <w:cnfStyle w:val="001000000000" w:firstRow="0" w:lastRow="0" w:firstColumn="1" w:lastColumn="0" w:oddVBand="0" w:evenVBand="0" w:oddHBand="0" w:evenHBand="0" w:firstRowFirstColumn="0" w:firstRowLastColumn="0" w:lastRowFirstColumn="0" w:lastRowLastColumn="0"/>
            <w:tcW w:w="1614" w:type="pct"/>
          </w:tcPr>
          <w:p w:rsidR="009F57BC" w:rsidRPr="000B6D07" w:rsidRDefault="009F57BC" w:rsidP="000B6D07">
            <w:r w:rsidRPr="000B6D07">
              <w:t>Easy identification</w:t>
            </w:r>
          </w:p>
        </w:tc>
        <w:tc>
          <w:tcPr>
            <w:cnfStyle w:val="000010000000" w:firstRow="0" w:lastRow="0" w:firstColumn="0" w:lastColumn="0" w:oddVBand="1" w:evenVBand="0" w:oddHBand="0" w:evenHBand="0" w:firstRowFirstColumn="0" w:firstRowLastColumn="0" w:lastRowFirstColumn="0" w:lastRowLastColumn="0"/>
            <w:tcW w:w="1774" w:type="pct"/>
          </w:tcPr>
          <w:p w:rsidR="009F57BC" w:rsidRPr="000B6D07" w:rsidRDefault="009F57BC" w:rsidP="000B6D07">
            <w:r w:rsidRPr="000B6D07">
              <w:t>Jacketed fiber version with color coded boots facilitate fiber identification when terminated to duplex patch cords</w:t>
            </w:r>
          </w:p>
        </w:tc>
        <w:tc>
          <w:tcPr>
            <w:cnfStyle w:val="000100000000" w:firstRow="0" w:lastRow="0" w:firstColumn="0" w:lastColumn="1" w:oddVBand="0" w:evenVBand="0" w:oddHBand="0" w:evenHBand="0" w:firstRowFirstColumn="0" w:firstRowLastColumn="0" w:lastRowFirstColumn="0" w:lastRowLastColumn="0"/>
            <w:tcW w:w="1612" w:type="pct"/>
          </w:tcPr>
          <w:p w:rsidR="009F57BC" w:rsidRPr="000B6D07" w:rsidRDefault="009F57BC" w:rsidP="000B6D07">
            <w:r w:rsidRPr="000B6D07">
              <w:t xml:space="preserve">Same </w:t>
            </w:r>
          </w:p>
        </w:tc>
      </w:tr>
      <w:tr w:rsidR="009F57BC" w:rsidRPr="000B6D07" w:rsidTr="000B6D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4" w:type="pct"/>
          </w:tcPr>
          <w:p w:rsidR="009F57BC" w:rsidRPr="000B6D07" w:rsidRDefault="009F57BC" w:rsidP="000B6D07">
            <w:r w:rsidRPr="000B6D07">
              <w:t>Distance and reliability</w:t>
            </w:r>
          </w:p>
        </w:tc>
        <w:tc>
          <w:tcPr>
            <w:cnfStyle w:val="000010000000" w:firstRow="0" w:lastRow="0" w:firstColumn="0" w:lastColumn="0" w:oddVBand="1" w:evenVBand="0" w:oddHBand="0" w:evenHBand="0" w:firstRowFirstColumn="0" w:firstRowLastColumn="0" w:lastRowFirstColumn="0" w:lastRowLastColumn="0"/>
            <w:tcW w:w="1774" w:type="pct"/>
          </w:tcPr>
          <w:p w:rsidR="009F57BC" w:rsidRPr="000B6D07" w:rsidRDefault="009F57BC" w:rsidP="000B6D07">
            <w:r w:rsidRPr="000B6D07">
              <w:t>Same</w:t>
            </w:r>
          </w:p>
        </w:tc>
        <w:tc>
          <w:tcPr>
            <w:cnfStyle w:val="000100000000" w:firstRow="0" w:lastRow="0" w:firstColumn="0" w:lastColumn="1" w:oddVBand="0" w:evenVBand="0" w:oddHBand="0" w:evenHBand="0" w:firstRowFirstColumn="0" w:firstRowLastColumn="0" w:lastRowFirstColumn="0" w:lastRowLastColumn="0"/>
            <w:tcW w:w="1612" w:type="pct"/>
          </w:tcPr>
          <w:p w:rsidR="009F57BC" w:rsidRPr="000B6D07" w:rsidRDefault="009F57BC" w:rsidP="000B6D07">
            <w:r w:rsidRPr="000B6D07">
              <w:t xml:space="preserve">Same </w:t>
            </w:r>
          </w:p>
        </w:tc>
      </w:tr>
      <w:tr w:rsidR="009F57BC" w:rsidRPr="000B6D07" w:rsidTr="000B6D07">
        <w:tc>
          <w:tcPr>
            <w:cnfStyle w:val="001000000000" w:firstRow="0" w:lastRow="0" w:firstColumn="1" w:lastColumn="0" w:oddVBand="0" w:evenVBand="0" w:oddHBand="0" w:evenHBand="0" w:firstRowFirstColumn="0" w:firstRowLastColumn="0" w:lastRowFirstColumn="0" w:lastRowLastColumn="0"/>
            <w:tcW w:w="1614" w:type="pct"/>
          </w:tcPr>
          <w:p w:rsidR="009F57BC" w:rsidRPr="000B6D07" w:rsidRDefault="009F57BC" w:rsidP="000B6D07">
            <w:r w:rsidRPr="000B6D07">
              <w:t xml:space="preserve">Developed by </w:t>
            </w:r>
          </w:p>
        </w:tc>
        <w:tc>
          <w:tcPr>
            <w:cnfStyle w:val="000010000000" w:firstRow="0" w:lastRow="0" w:firstColumn="0" w:lastColumn="0" w:oddVBand="1" w:evenVBand="0" w:oddHBand="0" w:evenHBand="0" w:firstRowFirstColumn="0" w:firstRowLastColumn="0" w:lastRowFirstColumn="0" w:lastRowLastColumn="0"/>
            <w:tcW w:w="1774" w:type="pct"/>
          </w:tcPr>
          <w:p w:rsidR="009F57BC" w:rsidRPr="000B6D07" w:rsidRDefault="009F57BC" w:rsidP="000B6D07">
            <w:r w:rsidRPr="000B6D07">
              <w:t>--</w:t>
            </w:r>
          </w:p>
        </w:tc>
        <w:tc>
          <w:tcPr>
            <w:cnfStyle w:val="000100000000" w:firstRow="0" w:lastRow="0" w:firstColumn="0" w:lastColumn="1" w:oddVBand="0" w:evenVBand="0" w:oddHBand="0" w:evenHBand="0" w:firstRowFirstColumn="0" w:firstRowLastColumn="0" w:lastRowFirstColumn="0" w:lastRowLastColumn="0"/>
            <w:tcW w:w="1612" w:type="pct"/>
          </w:tcPr>
          <w:p w:rsidR="009F57BC" w:rsidRPr="000B6D07" w:rsidRDefault="009F57BC" w:rsidP="000B6D07">
            <w:r w:rsidRPr="000B6D07">
              <w:t>AT&amp;T</w:t>
            </w:r>
          </w:p>
        </w:tc>
      </w:tr>
      <w:tr w:rsidR="009F57BC" w:rsidRPr="000B6D07" w:rsidTr="000B6D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4" w:type="pct"/>
          </w:tcPr>
          <w:p w:rsidR="009F57BC" w:rsidRPr="000B6D07" w:rsidRDefault="009F57BC" w:rsidP="000B6D07"/>
          <w:p w:rsidR="009F57BC" w:rsidRPr="000B6D07" w:rsidRDefault="009F57BC" w:rsidP="000B6D07">
            <w:r w:rsidRPr="000B6D07">
              <w:t>Use</w:t>
            </w:r>
          </w:p>
        </w:tc>
        <w:tc>
          <w:tcPr>
            <w:cnfStyle w:val="000010000000" w:firstRow="0" w:lastRow="0" w:firstColumn="0" w:lastColumn="0" w:oddVBand="1" w:evenVBand="0" w:oddHBand="0" w:evenHBand="0" w:firstRowFirstColumn="0" w:firstRowLastColumn="0" w:lastRowFirstColumn="0" w:lastRowLastColumn="0"/>
            <w:tcW w:w="1774" w:type="pct"/>
          </w:tcPr>
          <w:p w:rsidR="009F57BC" w:rsidRPr="000B6D07" w:rsidRDefault="009F57BC" w:rsidP="000B6D07"/>
          <w:p w:rsidR="009F57BC" w:rsidRPr="000B6D07" w:rsidRDefault="009F57BC" w:rsidP="000B6D07">
            <w:r w:rsidRPr="000B6D07">
              <w:t>Preferred fiber optic cable for premises cabling and is recommended by the TIA/EIA-568 standard</w:t>
            </w:r>
          </w:p>
        </w:tc>
        <w:tc>
          <w:tcPr>
            <w:cnfStyle w:val="000100000000" w:firstRow="0" w:lastRow="0" w:firstColumn="0" w:lastColumn="1" w:oddVBand="0" w:evenVBand="0" w:oddHBand="0" w:evenHBand="0" w:firstRowFirstColumn="0" w:firstRowLastColumn="0" w:lastRowFirstColumn="0" w:lastRowLastColumn="0"/>
            <w:tcW w:w="1612" w:type="pct"/>
          </w:tcPr>
          <w:p w:rsidR="009F57BC" w:rsidRPr="000B6D07" w:rsidRDefault="009F57BC" w:rsidP="000B6D07"/>
          <w:p w:rsidR="009F57BC" w:rsidRPr="000B6D07" w:rsidRDefault="009F57BC" w:rsidP="000B6D07">
            <w:r w:rsidRPr="000B6D07">
              <w:t>Used with Ethernet 10Base-FL and FIORL links</w:t>
            </w:r>
          </w:p>
        </w:tc>
      </w:tr>
      <w:tr w:rsidR="009F57BC" w:rsidRPr="000B6D07" w:rsidTr="000B6D07">
        <w:tc>
          <w:tcPr>
            <w:cnfStyle w:val="001000000000" w:firstRow="0" w:lastRow="0" w:firstColumn="1" w:lastColumn="0" w:oddVBand="0" w:evenVBand="0" w:oddHBand="0" w:evenHBand="0" w:firstRowFirstColumn="0" w:firstRowLastColumn="0" w:lastRowFirstColumn="0" w:lastRowLastColumn="0"/>
            <w:tcW w:w="1614" w:type="pct"/>
          </w:tcPr>
          <w:p w:rsidR="009F57BC" w:rsidRPr="000B6D07" w:rsidRDefault="009F57BC" w:rsidP="000B6D07">
            <w:r w:rsidRPr="000B6D07">
              <w:t>Popularity</w:t>
            </w:r>
          </w:p>
        </w:tc>
        <w:tc>
          <w:tcPr>
            <w:cnfStyle w:val="000010000000" w:firstRow="0" w:lastRow="0" w:firstColumn="0" w:lastColumn="0" w:oddVBand="1" w:evenVBand="0" w:oddHBand="0" w:evenHBand="0" w:firstRowFirstColumn="0" w:firstRowLastColumn="0" w:lastRowFirstColumn="0" w:lastRowLastColumn="0"/>
            <w:tcW w:w="1774" w:type="pct"/>
          </w:tcPr>
          <w:p w:rsidR="009F57BC" w:rsidRPr="000B6D07" w:rsidRDefault="009F57BC" w:rsidP="000B6D07">
            <w:r w:rsidRPr="000B6D07">
              <w:t>--</w:t>
            </w:r>
          </w:p>
        </w:tc>
        <w:tc>
          <w:tcPr>
            <w:cnfStyle w:val="000100000000" w:firstRow="0" w:lastRow="0" w:firstColumn="0" w:lastColumn="1" w:oddVBand="0" w:evenVBand="0" w:oddHBand="0" w:evenHBand="0" w:firstRowFirstColumn="0" w:firstRowLastColumn="0" w:lastRowFirstColumn="0" w:lastRowLastColumn="0"/>
            <w:tcW w:w="1612" w:type="pct"/>
          </w:tcPr>
          <w:p w:rsidR="009F57BC" w:rsidRPr="000B6D07" w:rsidRDefault="009F57BC" w:rsidP="000B6D07">
            <w:r w:rsidRPr="000B6D07">
              <w:t>More popular</w:t>
            </w:r>
          </w:p>
        </w:tc>
      </w:tr>
      <w:tr w:rsidR="009F57BC" w:rsidRPr="000B6D07" w:rsidTr="000B6D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4" w:type="pct"/>
          </w:tcPr>
          <w:p w:rsidR="009F57BC" w:rsidRPr="000B6D07" w:rsidRDefault="009F57BC" w:rsidP="000B6D07">
            <w:r w:rsidRPr="000B6D07">
              <w:t>Usage type</w:t>
            </w:r>
          </w:p>
        </w:tc>
        <w:tc>
          <w:tcPr>
            <w:cnfStyle w:val="000010000000" w:firstRow="0" w:lastRow="0" w:firstColumn="0" w:lastColumn="0" w:oddVBand="1" w:evenVBand="0" w:oddHBand="0" w:evenHBand="0" w:firstRowFirstColumn="0" w:firstRowLastColumn="0" w:lastRowFirstColumn="0" w:lastRowLastColumn="0"/>
            <w:tcW w:w="1774" w:type="pct"/>
          </w:tcPr>
          <w:p w:rsidR="009F57BC" w:rsidRPr="000B6D07" w:rsidRDefault="009F57BC" w:rsidP="000B6D07">
            <w:r w:rsidRPr="000B6D07">
              <w:t>In North America, most cables use a square SC connector that slides and locks into place when inserted into a node or connected to another fiber cable</w:t>
            </w:r>
          </w:p>
        </w:tc>
        <w:tc>
          <w:tcPr>
            <w:cnfStyle w:val="000100000000" w:firstRow="0" w:lastRow="0" w:firstColumn="0" w:lastColumn="1" w:oddVBand="0" w:evenVBand="0" w:oddHBand="0" w:evenHBand="0" w:firstRowFirstColumn="0" w:firstRowLastColumn="0" w:lastRowFirstColumn="0" w:lastRowLastColumn="0"/>
            <w:tcW w:w="1612" w:type="pct"/>
          </w:tcPr>
          <w:p w:rsidR="009F57BC" w:rsidRPr="000B6D07" w:rsidRDefault="009F57BC" w:rsidP="000B6D07">
            <w:r w:rsidRPr="000B6D07">
              <w:t>Europeans use a round ST connector instead.</w:t>
            </w:r>
          </w:p>
        </w:tc>
      </w:tr>
      <w:tr w:rsidR="009F57BC" w:rsidRPr="000B6D07" w:rsidTr="000B6D07">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4" w:type="pct"/>
          </w:tcPr>
          <w:p w:rsidR="009F57BC" w:rsidRPr="000B6D07" w:rsidRDefault="009F57BC" w:rsidP="000B6D07">
            <w:r w:rsidRPr="000B6D07">
              <w:t>Advantage</w:t>
            </w:r>
          </w:p>
        </w:tc>
        <w:tc>
          <w:tcPr>
            <w:cnfStyle w:val="000010000000" w:firstRow="0" w:lastRow="0" w:firstColumn="0" w:lastColumn="0" w:oddVBand="1" w:evenVBand="0" w:oddHBand="0" w:evenHBand="0" w:firstRowFirstColumn="0" w:firstRowLastColumn="0" w:lastRowFirstColumn="0" w:lastRowLastColumn="0"/>
            <w:tcW w:w="1774" w:type="pct"/>
          </w:tcPr>
          <w:p w:rsidR="009F57BC" w:rsidRPr="000B6D07" w:rsidRDefault="009F57BC" w:rsidP="000B6D07">
            <w:r w:rsidRPr="000B6D07">
              <w:t>It is keyed and can be configured so that the correct polarity is guaranteed when mated with a patch cord assembly</w:t>
            </w:r>
          </w:p>
        </w:tc>
        <w:tc>
          <w:tcPr>
            <w:cnfStyle w:val="000100000000" w:firstRow="0" w:lastRow="0" w:firstColumn="0" w:lastColumn="1" w:oddVBand="0" w:evenVBand="0" w:oddHBand="0" w:evenHBand="0" w:firstRowFirstColumn="0" w:firstRowLastColumn="0" w:lastRowFirstColumn="0" w:lastRowLastColumn="0"/>
            <w:tcW w:w="1612" w:type="pct"/>
          </w:tcPr>
          <w:p w:rsidR="009F57BC" w:rsidRPr="000B6D07" w:rsidRDefault="009F57BC" w:rsidP="000B6D07">
            <w:r w:rsidRPr="000B6D07">
              <w:t>--</w:t>
            </w:r>
          </w:p>
        </w:tc>
      </w:tr>
    </w:tbl>
    <w:p w:rsidR="009F57BC" w:rsidRDefault="009F57BC" w:rsidP="00FE666B">
      <w:pPr>
        <w:pStyle w:val="FocusedExplanationText"/>
        <w:jc w:val="center"/>
        <w:outlineLvl w:val="6"/>
        <w:rPr>
          <w:b/>
          <w:noProof/>
        </w:rPr>
      </w:pPr>
      <w:r>
        <w:rPr>
          <w:b/>
          <w:noProof/>
        </w:rPr>
        <w:t>Table 1-3: Comparison of the ST and SC Connectors</w:t>
      </w:r>
    </w:p>
    <w:p w:rsidR="009F57BC" w:rsidRDefault="009F57BC" w:rsidP="00FE666B">
      <w:pPr>
        <w:pStyle w:val="FocusedExplanationText"/>
        <w:outlineLvl w:val="5"/>
        <w:rPr>
          <w:noProof/>
        </w:rPr>
      </w:pPr>
      <w:r>
        <w:rPr>
          <w:b/>
          <w:noProof/>
        </w:rPr>
        <w:t>Note:</w:t>
      </w:r>
      <w:r>
        <w:rPr>
          <w:noProof/>
        </w:rPr>
        <w:t xml:space="preserve"> Connectors of different types can communicate with the use of adapters or couplers, but it is best to choose one type of connector for your entire network.</w:t>
      </w:r>
    </w:p>
    <w:p w:rsidR="009F57BC" w:rsidRPr="00BA47E9" w:rsidRDefault="009F57BC" w:rsidP="00BF7383">
      <w:pPr>
        <w:pStyle w:val="FocusedExplanationText"/>
        <w:outlineLvl w:val="3"/>
        <w:rPr>
          <w:noProof/>
        </w:rPr>
      </w:pPr>
      <w:commentRangeStart w:id="2"/>
      <w:commentRangeStart w:id="3"/>
      <w:r w:rsidRPr="00737CBE">
        <w:rPr>
          <w:noProof/>
        </w:rPr>
        <w:lastRenderedPageBreak/>
        <w:t>IEEE 1394 (FireWire):</w:t>
      </w:r>
      <w:r>
        <w:rPr>
          <w:noProof/>
        </w:rPr>
        <w:t xml:space="preserve"> </w:t>
      </w:r>
      <w:commentRangeEnd w:id="2"/>
      <w:r w:rsidR="0090696A">
        <w:rPr>
          <w:rStyle w:val="CommentReference"/>
          <w:rFonts w:cs="Times New Roman"/>
          <w:bCs w:val="0"/>
          <w:kern w:val="0"/>
        </w:rPr>
        <w:commentReference w:id="2"/>
      </w:r>
      <w:commentRangeEnd w:id="3"/>
      <w:r w:rsidR="0027658A">
        <w:rPr>
          <w:rStyle w:val="CommentReference"/>
          <w:rFonts w:cs="Times New Roman"/>
          <w:bCs w:val="0"/>
          <w:kern w:val="0"/>
        </w:rPr>
        <w:commentReference w:id="3"/>
      </w:r>
      <w:r>
        <w:rPr>
          <w:noProof/>
        </w:rPr>
        <w:t>FireWire connectors exist as 4-pin, 6-pin, and 9-pin connectors. A 6-pin FireWire 400 connector provides a maximum of 7 watts of power when the system is running. The maximum voltage provided by this connector is 12.8 V (no load) and 7 W power per port.</w:t>
      </w:r>
      <w:r w:rsidRPr="00071E77">
        <w:rPr>
          <w:noProof/>
        </w:rPr>
        <w:t xml:space="preserve"> </w:t>
      </w:r>
    </w:p>
    <w:p w:rsidR="009F57BC" w:rsidRDefault="009F57BC" w:rsidP="003C699E">
      <w:pPr>
        <w:pStyle w:val="FocusedExplanationText"/>
        <w:outlineLvl w:val="4"/>
        <w:rPr>
          <w:noProof/>
        </w:rPr>
      </w:pPr>
      <w:r>
        <w:rPr>
          <w:noProof/>
        </w:rPr>
        <w:t xml:space="preserve">FireWire 800 uses a 9-pin connector and provides nearly 12.8 V on the power pin. This pin is based on the 1394b specification. Using the appropriate cable, this connector works effortlessly with legacy FireWire devices. </w:t>
      </w:r>
    </w:p>
    <w:p w:rsidR="009F57BC" w:rsidRDefault="009F57BC" w:rsidP="003C699E">
      <w:pPr>
        <w:pStyle w:val="FocusedExplanationText"/>
        <w:outlineLvl w:val="4"/>
        <w:rPr>
          <w:noProof/>
        </w:rPr>
      </w:pPr>
      <w:r>
        <w:rPr>
          <w:noProof/>
        </w:rPr>
        <w:t>To serve the network requirements of a home network, the 1394b specification was set. This enables transmission beyond the 4.5-meter length originally set by 1394a. The media type under this specification includes unshielded twisted pair CAT-5 cable; plastic optical fiber (POF); hard polymer clad fiber (HPCF) also known as glass optical fiber (GOF); and shielded twisted pair (STP).</w:t>
      </w:r>
    </w:p>
    <w:p w:rsidR="009F57BC" w:rsidRDefault="009F57BC" w:rsidP="003C699E">
      <w:pPr>
        <w:pStyle w:val="FocusedExplanationText"/>
        <w:outlineLvl w:val="3"/>
        <w:rPr>
          <w:noProof/>
        </w:rPr>
      </w:pPr>
      <w:r>
        <w:rPr>
          <w:b/>
          <w:noProof/>
        </w:rPr>
        <w:t xml:space="preserve">Fiber LC: </w:t>
      </w:r>
      <w:r>
        <w:rPr>
          <w:noProof/>
        </w:rPr>
        <w:t>The Fiber Local Connector (LC) is a small form factor (</w:t>
      </w:r>
      <w:smartTag w:uri="urn:schemas-microsoft-com:office:smarttags" w:element="stockticker">
        <w:r>
          <w:rPr>
            <w:noProof/>
          </w:rPr>
          <w:t>SFF</w:t>
        </w:r>
      </w:smartTag>
      <w:r>
        <w:rPr>
          <w:noProof/>
        </w:rPr>
        <w:t xml:space="preserve">) connector and is ideal for high density applications. A Behind-the-Wall (BTW) version with a short connector and boot is available for ultra compact requirements. </w:t>
      </w:r>
    </w:p>
    <w:p w:rsidR="009F57BC" w:rsidRDefault="009F57BC" w:rsidP="003C699E">
      <w:pPr>
        <w:pStyle w:val="FocusedExplanationText"/>
        <w:outlineLvl w:val="4"/>
        <w:rPr>
          <w:noProof/>
        </w:rPr>
      </w:pPr>
      <w:r>
        <w:rPr>
          <w:noProof/>
        </w:rPr>
        <w:t>The LC connector has a zirconium ceramic ferrule measuring 1.25 mm in outer diameter (OD) with either a Polished Connector (PC) or Angled Polished Connector (</w:t>
      </w:r>
      <w:smartTag w:uri="urn:schemas-microsoft-com:office:smarttags" w:element="stockticker">
        <w:r>
          <w:rPr>
            <w:noProof/>
          </w:rPr>
          <w:t>APC</w:t>
        </w:r>
      </w:smartTag>
      <w:r>
        <w:rPr>
          <w:noProof/>
        </w:rPr>
        <w:t xml:space="preserve">) endface, and provides optimum insertion and return loss. It is used on small diameter mini-cordage (1.6 mm/2.0 mm) as well as 3.0 mm cable. They are available in pre-assembled or unassembled formats. LC adapters are available in simplex and duplex configurations and fit the standard RJ-45 panel cutout. They feature self-adjusting panel latches and a choice of mounting orientations with labeled polarity. It is used in Gigabit Ethernet, video, active device termination, telecommunication networks, multimedia, industry, and military. </w:t>
      </w:r>
      <w:r w:rsidRPr="00834DA3">
        <w:rPr>
          <w:b/>
          <w:noProof/>
        </w:rPr>
        <w:t>Figure 1-9</w:t>
      </w:r>
      <w:r>
        <w:rPr>
          <w:noProof/>
        </w:rPr>
        <w:t xml:space="preserve"> shows the Fiber LC connector.</w:t>
      </w:r>
    </w:p>
    <w:p w:rsidR="009F57BC" w:rsidRDefault="00CB11E6" w:rsidP="003C699E">
      <w:pPr>
        <w:pStyle w:val="FocusedExplanationText"/>
        <w:outlineLvl w:val="4"/>
        <w:rPr>
          <w:b/>
          <w:noProof/>
        </w:rPr>
      </w:pPr>
      <w:r>
        <w:rPr>
          <w:b/>
          <w:noProof/>
        </w:rPr>
        <mc:AlternateContent>
          <mc:Choice Requires="wps">
            <w:drawing>
              <wp:anchor distT="0" distB="0" distL="114300" distR="114300" simplePos="0" relativeHeight="251663360" behindDoc="0" locked="0" layoutInCell="1" allowOverlap="1">
                <wp:simplePos x="0" y="0"/>
                <wp:positionH relativeFrom="column">
                  <wp:posOffset>2171700</wp:posOffset>
                </wp:positionH>
                <wp:positionV relativeFrom="paragraph">
                  <wp:posOffset>37465</wp:posOffset>
                </wp:positionV>
                <wp:extent cx="1688465" cy="1005840"/>
                <wp:effectExtent l="0" t="0" r="0" b="3810"/>
                <wp:wrapTight wrapText="bothSides">
                  <wp:wrapPolygon edited="0">
                    <wp:start x="487" y="0"/>
                    <wp:lineTo x="487" y="21273"/>
                    <wp:lineTo x="20715" y="21273"/>
                    <wp:lineTo x="20715" y="0"/>
                    <wp:lineTo x="487" y="0"/>
                  </wp:wrapPolygon>
                </wp:wrapTight>
                <wp:docPr id="1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8465" cy="1005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A3FD8" w:rsidRDefault="00AA3FD8" w:rsidP="009F57BC">
                            <w:r>
                              <w:rPr>
                                <w:noProof/>
                              </w:rPr>
                              <w:drawing>
                                <wp:inline distT="0" distB="0" distL="0" distR="0">
                                  <wp:extent cx="1485900" cy="762000"/>
                                  <wp:effectExtent l="19050" t="0" r="0" b="0"/>
                                  <wp:docPr id="7" name="Picture 19" descr="FiberLCconn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iberLCconnector"/>
                                          <pic:cNvPicPr>
                                            <a:picLocks noChangeAspect="1" noChangeArrowheads="1"/>
                                          </pic:cNvPicPr>
                                        </pic:nvPicPr>
                                        <pic:blipFill>
                                          <a:blip r:embed="rId10" cstate="print"/>
                                          <a:srcRect/>
                                          <a:stretch>
                                            <a:fillRect/>
                                          </a:stretch>
                                        </pic:blipFill>
                                        <pic:spPr bwMode="auto">
                                          <a:xfrm>
                                            <a:off x="0" y="0"/>
                                            <a:ext cx="1485900" cy="762000"/>
                                          </a:xfrm>
                                          <a:prstGeom prst="rect">
                                            <a:avLst/>
                                          </a:prstGeom>
                                          <a:noFill/>
                                          <a:ln w="9525">
                                            <a:noFill/>
                                            <a:miter lim="800000"/>
                                            <a:headEnd/>
                                            <a:tailEnd/>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5" o:spid="_x0000_s1027" type="#_x0000_t202" style="position:absolute;margin-left:171pt;margin-top:2.95pt;width:132.95pt;height:79.2pt;z-index:2516633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" filled="f" stroked="f">
                <v:textbox style="mso-fit-shape-to-text:t">
                  <w:txbxContent>
                    <w:p w:rsidR="00AA3FD8" w:rsidRDefault="00AA3FD8" w:rsidP="009F57BC">
                      <w:r>
                        <w:rPr>
                          <w:noProof/>
                        </w:rPr>
                        <w:drawing>
                          <wp:inline distT="0" distB="0" distL="0" distR="0">
                            <wp:extent cx="1485900" cy="762000"/>
                            <wp:effectExtent l="19050" t="0" r="0" b="0"/>
                            <wp:docPr id="7" name="Picture 19" descr="FiberLCconn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iberLCconnector"/>
                                    <pic:cNvPicPr>
                                      <a:picLocks noChangeAspect="1" noChangeArrowheads="1"/>
                                    </pic:cNvPicPr>
                                  </pic:nvPicPr>
                                  <pic:blipFill>
                                    <a:blip r:embed="rId11" cstate="print"/>
                                    <a:srcRect/>
                                    <a:stretch>
                                      <a:fillRect/>
                                    </a:stretch>
                                  </pic:blipFill>
                                  <pic:spPr bwMode="auto">
                                    <a:xfrm>
                                      <a:off x="0" y="0"/>
                                      <a:ext cx="1485900" cy="762000"/>
                                    </a:xfrm>
                                    <a:prstGeom prst="rect">
                                      <a:avLst/>
                                    </a:prstGeom>
                                    <a:noFill/>
                                    <a:ln w="9525">
                                      <a:noFill/>
                                      <a:miter lim="800000"/>
                                      <a:headEnd/>
                                      <a:tailEnd/>
                                    </a:ln>
                                  </pic:spPr>
                                </pic:pic>
                              </a:graphicData>
                            </a:graphic>
                          </wp:inline>
                        </w:drawing>
                      </w:r>
                    </w:p>
                  </w:txbxContent>
                </v:textbox>
                <w10:wrap type="tight"/>
              </v:shape>
            </w:pict>
          </mc:Fallback>
        </mc:AlternateContent>
      </w:r>
    </w:p>
    <w:p w:rsidR="009F57BC" w:rsidRDefault="009F57BC" w:rsidP="003C699E">
      <w:pPr>
        <w:pStyle w:val="FocusedExplanationText"/>
        <w:outlineLvl w:val="4"/>
        <w:rPr>
          <w:b/>
          <w:noProof/>
        </w:rPr>
      </w:pPr>
    </w:p>
    <w:p w:rsidR="009F57BC" w:rsidRDefault="009F57BC" w:rsidP="003C699E">
      <w:pPr>
        <w:pStyle w:val="FocusedExplanationText"/>
        <w:jc w:val="center"/>
        <w:outlineLvl w:val="4"/>
        <w:rPr>
          <w:b/>
          <w:noProof/>
        </w:rPr>
      </w:pPr>
      <w:r>
        <w:rPr>
          <w:b/>
          <w:noProof/>
        </w:rPr>
        <w:t>Figure1-9: Fiber LC Connector</w:t>
      </w:r>
    </w:p>
    <w:p w:rsidR="009F57BC" w:rsidRDefault="009F57BC" w:rsidP="003C699E">
      <w:pPr>
        <w:pStyle w:val="FocusedExplanationText"/>
        <w:outlineLvl w:val="3"/>
        <w:rPr>
          <w:noProof/>
        </w:rPr>
      </w:pPr>
      <w:r>
        <w:rPr>
          <w:b/>
          <w:noProof/>
        </w:rPr>
        <w:t xml:space="preserve">F-type Connector: </w:t>
      </w:r>
      <w:r>
        <w:rPr>
          <w:noProof/>
        </w:rPr>
        <w:t>The F-type connector provides cable/satellite/</w:t>
      </w:r>
      <w:smartTag w:uri="urn:schemas-microsoft-com:office:smarttags" w:element="stockticker">
        <w:r>
          <w:rPr>
            <w:noProof/>
          </w:rPr>
          <w:t>HDTV</w:t>
        </w:r>
      </w:smartTag>
      <w:r>
        <w:rPr>
          <w:noProof/>
        </w:rPr>
        <w:t>/</w:t>
      </w:r>
      <w:smartTag w:uri="urn:schemas-microsoft-com:office:smarttags" w:element="stockticker">
        <w:r>
          <w:rPr>
            <w:noProof/>
          </w:rPr>
          <w:t>DVD</w:t>
        </w:r>
      </w:smartTag>
      <w:r>
        <w:rPr>
          <w:noProof/>
        </w:rPr>
        <w:t xml:space="preserve"> video and high-speed broadband cable modem connectivity at wall plates. </w:t>
      </w:r>
      <w:r w:rsidRPr="00834DA3">
        <w:rPr>
          <w:b/>
          <w:noProof/>
        </w:rPr>
        <w:t>Figure 1-10</w:t>
      </w:r>
      <w:r>
        <w:rPr>
          <w:noProof/>
        </w:rPr>
        <w:t xml:space="preserve"> shows the F-type connector.</w:t>
      </w:r>
    </w:p>
    <w:p w:rsidR="009F57BC" w:rsidRDefault="00CB11E6" w:rsidP="003C699E">
      <w:pPr>
        <w:pStyle w:val="FocusedExplanationText"/>
        <w:outlineLvl w:val="4"/>
        <w:rPr>
          <w:noProof/>
        </w:rPr>
      </w:pPr>
      <w:r>
        <w:rPr>
          <w:noProof/>
        </w:rPr>
        <mc:AlternateContent>
          <mc:Choice Requires="wps">
            <w:drawing>
              <wp:anchor distT="0" distB="0" distL="114300" distR="114300" simplePos="0" relativeHeight="251664384" behindDoc="0" locked="0" layoutInCell="1" allowOverlap="1">
                <wp:simplePos x="0" y="0"/>
                <wp:positionH relativeFrom="column">
                  <wp:posOffset>1828800</wp:posOffset>
                </wp:positionH>
                <wp:positionV relativeFrom="paragraph">
                  <wp:posOffset>252730</wp:posOffset>
                </wp:positionV>
                <wp:extent cx="1878965" cy="1101090"/>
                <wp:effectExtent l="0" t="0" r="0" b="3810"/>
                <wp:wrapTight wrapText="bothSides">
                  <wp:wrapPolygon edited="0">
                    <wp:start x="438" y="0"/>
                    <wp:lineTo x="438" y="21301"/>
                    <wp:lineTo x="20804" y="21301"/>
                    <wp:lineTo x="20804" y="0"/>
                    <wp:lineTo x="438" y="0"/>
                  </wp:wrapPolygon>
                </wp:wrapTight>
                <wp:docPr id="1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8965" cy="11010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A3FD8" w:rsidRDefault="00AA3FD8" w:rsidP="009F57BC">
                            <w:pPr>
                              <w:jc w:val="center"/>
                            </w:pPr>
                            <w:r>
                              <w:rPr>
                                <w:noProof/>
                              </w:rPr>
                              <w:drawing>
                                <wp:inline distT="0" distB="0" distL="0" distR="0">
                                  <wp:extent cx="1676400" cy="857250"/>
                                  <wp:effectExtent l="19050" t="0" r="0" b="0"/>
                                  <wp:docPr id="8" name="Picture 20" descr="FTypeconn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FTypeconnector"/>
                                          <pic:cNvPicPr>
                                            <a:picLocks noChangeAspect="1" noChangeArrowheads="1"/>
                                          </pic:cNvPicPr>
                                        </pic:nvPicPr>
                                        <pic:blipFill>
                                          <a:blip r:embed="rId12" cstate="print"/>
                                          <a:srcRect/>
                                          <a:stretch>
                                            <a:fillRect/>
                                          </a:stretch>
                                        </pic:blipFill>
                                        <pic:spPr bwMode="auto">
                                          <a:xfrm>
                                            <a:off x="0" y="0"/>
                                            <a:ext cx="1676400" cy="857250"/>
                                          </a:xfrm>
                                          <a:prstGeom prst="rect">
                                            <a:avLst/>
                                          </a:prstGeom>
                                          <a:noFill/>
                                          <a:ln w="9525">
                                            <a:noFill/>
                                            <a:miter lim="800000"/>
                                            <a:headEnd/>
                                            <a:tailEnd/>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6" o:spid="_x0000_s1028" type="#_x0000_t202" style="position:absolute;margin-left:2in;margin-top:19.9pt;width:147.95pt;height:86.7pt;z-index:2516643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" filled="f" stroked="f">
                <v:textbox style="mso-fit-shape-to-text:t">
                  <w:txbxContent>
                    <w:p w:rsidR="00AA3FD8" w:rsidRDefault="00AA3FD8" w:rsidP="009F57BC">
                      <w:pPr>
                        <w:jc w:val="center"/>
                      </w:pPr>
                      <w:r>
                        <w:rPr>
                          <w:noProof/>
                        </w:rPr>
                        <w:drawing>
                          <wp:inline distT="0" distB="0" distL="0" distR="0">
                            <wp:extent cx="1676400" cy="857250"/>
                            <wp:effectExtent l="19050" t="0" r="0" b="0"/>
                            <wp:docPr id="8" name="Picture 20" descr="FTypeconn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FTypeconnector"/>
                                    <pic:cNvPicPr>
                                      <a:picLocks noChangeAspect="1" noChangeArrowheads="1"/>
                                    </pic:cNvPicPr>
                                  </pic:nvPicPr>
                                  <pic:blipFill>
                                    <a:blip r:embed="rId13" cstate="print"/>
                                    <a:srcRect/>
                                    <a:stretch>
                                      <a:fillRect/>
                                    </a:stretch>
                                  </pic:blipFill>
                                  <pic:spPr bwMode="auto">
                                    <a:xfrm>
                                      <a:off x="0" y="0"/>
                                      <a:ext cx="1676400" cy="857250"/>
                                    </a:xfrm>
                                    <a:prstGeom prst="rect">
                                      <a:avLst/>
                                    </a:prstGeom>
                                    <a:noFill/>
                                    <a:ln w="9525">
                                      <a:noFill/>
                                      <a:miter lim="800000"/>
                                      <a:headEnd/>
                                      <a:tailEnd/>
                                    </a:ln>
                                  </pic:spPr>
                                </pic:pic>
                              </a:graphicData>
                            </a:graphic>
                          </wp:inline>
                        </w:drawing>
                      </w:r>
                    </w:p>
                  </w:txbxContent>
                </v:textbox>
                <w10:wrap type="tight"/>
              </v:shape>
            </w:pict>
          </mc:Fallback>
        </mc:AlternateContent>
      </w:r>
    </w:p>
    <w:p w:rsidR="009F57BC" w:rsidRDefault="009F57BC" w:rsidP="003C699E">
      <w:pPr>
        <w:pStyle w:val="FocusedExplanationText"/>
        <w:outlineLvl w:val="4"/>
        <w:rPr>
          <w:noProof/>
        </w:rPr>
      </w:pPr>
    </w:p>
    <w:p w:rsidR="009F57BC" w:rsidRDefault="009F57BC" w:rsidP="003C699E">
      <w:pPr>
        <w:pStyle w:val="FocusedExplanationText"/>
        <w:outlineLvl w:val="4"/>
        <w:rPr>
          <w:noProof/>
        </w:rPr>
      </w:pPr>
    </w:p>
    <w:p w:rsidR="009F57BC" w:rsidRDefault="009F57BC" w:rsidP="003C699E">
      <w:pPr>
        <w:pStyle w:val="FocusedExplanationText"/>
        <w:jc w:val="center"/>
        <w:outlineLvl w:val="4"/>
        <w:rPr>
          <w:b/>
          <w:bCs w:val="0"/>
          <w:noProof/>
        </w:rPr>
      </w:pPr>
      <w:r>
        <w:rPr>
          <w:b/>
          <w:bCs w:val="0"/>
          <w:noProof/>
        </w:rPr>
        <w:t>Figure 1-10: F-Type Connector</w:t>
      </w:r>
    </w:p>
    <w:p w:rsidR="009F57BC" w:rsidRPr="00406059" w:rsidRDefault="009F57BC" w:rsidP="003C699E">
      <w:pPr>
        <w:pStyle w:val="FocusedExplanation"/>
        <w:spacing w:before="0"/>
        <w:outlineLvl w:val="3"/>
        <w:rPr>
          <w:bCs w:val="0"/>
          <w:noProof/>
        </w:rPr>
      </w:pPr>
      <w:r w:rsidRPr="00406059">
        <w:rPr>
          <w:bCs w:val="0"/>
          <w:noProof/>
        </w:rPr>
        <w:t>Universal Serial Bus (</w:t>
      </w:r>
      <w:smartTag w:uri="urn:schemas-microsoft-com:office:smarttags" w:element="stockticker">
        <w:r w:rsidRPr="00406059">
          <w:rPr>
            <w:bCs w:val="0"/>
            <w:noProof/>
          </w:rPr>
          <w:t>USB</w:t>
        </w:r>
      </w:smartTag>
      <w:r w:rsidRPr="00406059">
        <w:rPr>
          <w:bCs w:val="0"/>
          <w:noProof/>
        </w:rPr>
        <w:t>):</w:t>
      </w:r>
      <w:r w:rsidRPr="00406059">
        <w:rPr>
          <w:b/>
          <w:bCs w:val="0"/>
          <w:noProof/>
        </w:rPr>
        <w:t xml:space="preserve"> </w:t>
      </w:r>
      <w:r w:rsidRPr="00406059">
        <w:rPr>
          <w:bCs w:val="0"/>
          <w:noProof/>
        </w:rPr>
        <w:t xml:space="preserve">This is a computer standard designed to eliminate the guesswork in connecting peripherals to your PC. The design of </w:t>
      </w:r>
      <w:smartTag w:uri="urn:schemas-microsoft-com:office:smarttags" w:element="stockticker">
        <w:r w:rsidRPr="00406059">
          <w:rPr>
            <w:bCs w:val="0"/>
            <w:noProof/>
          </w:rPr>
          <w:t>USB</w:t>
        </w:r>
      </w:smartTag>
      <w:r w:rsidRPr="00406059">
        <w:rPr>
          <w:bCs w:val="0"/>
          <w:noProof/>
        </w:rPr>
        <w:t xml:space="preserve"> is standardized by the </w:t>
      </w:r>
      <w:smartTag w:uri="urn:schemas-microsoft-com:office:smarttags" w:element="stockticker">
        <w:r w:rsidRPr="00406059">
          <w:rPr>
            <w:bCs w:val="0"/>
            <w:noProof/>
          </w:rPr>
          <w:t>USB</w:t>
        </w:r>
      </w:smartTag>
      <w:r w:rsidRPr="00406059">
        <w:rPr>
          <w:bCs w:val="0"/>
          <w:noProof/>
        </w:rPr>
        <w:t xml:space="preserve"> Implementers Forum (USBIF). The </w:t>
      </w:r>
      <w:smartTag w:uri="urn:schemas-microsoft-com:office:smarttags" w:element="stockticker">
        <w:r w:rsidRPr="00406059">
          <w:rPr>
            <w:bCs w:val="0"/>
            <w:noProof/>
          </w:rPr>
          <w:t>USB</w:t>
        </w:r>
      </w:smartTag>
      <w:r w:rsidRPr="00406059">
        <w:rPr>
          <w:bCs w:val="0"/>
          <w:noProof/>
        </w:rPr>
        <w:t xml:space="preserve"> specification is at version 2.0 as of January 2005.</w:t>
      </w:r>
      <w:r>
        <w:rPr>
          <w:bCs w:val="0"/>
          <w:noProof/>
        </w:rPr>
        <w:br/>
      </w:r>
    </w:p>
    <w:p w:rsidR="009F57BC" w:rsidRPr="00F432CA" w:rsidRDefault="009F57BC" w:rsidP="00F432CA">
      <w:pPr>
        <w:pStyle w:val="FocusedExplanation"/>
        <w:spacing w:before="0"/>
        <w:outlineLvl w:val="4"/>
        <w:rPr>
          <w:noProof/>
        </w:rPr>
      </w:pPr>
      <w:smartTag w:uri="urn:schemas-microsoft-com:office:smarttags" w:element="stockticker">
        <w:r w:rsidRPr="00406059">
          <w:rPr>
            <w:bCs w:val="0"/>
            <w:noProof/>
          </w:rPr>
          <w:t>USB</w:t>
        </w:r>
      </w:smartTag>
      <w:r w:rsidRPr="00406059">
        <w:rPr>
          <w:bCs w:val="0"/>
          <w:noProof/>
        </w:rPr>
        <w:t xml:space="preserve"> connectors are designed to be robust. An adjacent plastic tongue protects the electrical contacts in a </w:t>
      </w:r>
      <w:smartTag w:uri="urn:schemas-microsoft-com:office:smarttags" w:element="stockticker">
        <w:r w:rsidRPr="00406059">
          <w:rPr>
            <w:bCs w:val="0"/>
            <w:noProof/>
          </w:rPr>
          <w:t>USB</w:t>
        </w:r>
      </w:smartTag>
      <w:r w:rsidRPr="00406059">
        <w:rPr>
          <w:bCs w:val="0"/>
          <w:noProof/>
        </w:rPr>
        <w:t xml:space="preserve"> connector, and the entire connecting assembly is further protected by an enclosing metal sheath.</w:t>
      </w:r>
      <w:r w:rsidRPr="00406059">
        <w:rPr>
          <w:rStyle w:val="CommentReference"/>
          <w:rFonts w:cs="Times New Roman"/>
          <w:bCs w:val="0"/>
          <w:noProof/>
          <w:vanish/>
          <w:kern w:val="0"/>
        </w:rPr>
        <w:t xml:space="preserve"> Co</w:t>
      </w:r>
      <w:r w:rsidRPr="00406059">
        <w:rPr>
          <w:bCs w:val="0"/>
          <w:noProof/>
        </w:rPr>
        <w:t xml:space="preserve"> Connected </w:t>
      </w:r>
      <w:smartTag w:uri="urn:schemas-microsoft-com:office:smarttags" w:element="stockticker">
        <w:r w:rsidRPr="00406059">
          <w:rPr>
            <w:bCs w:val="0"/>
            <w:noProof/>
          </w:rPr>
          <w:t>USB</w:t>
        </w:r>
      </w:smartTag>
      <w:r w:rsidRPr="00406059">
        <w:rPr>
          <w:bCs w:val="0"/>
          <w:noProof/>
        </w:rPr>
        <w:t xml:space="preserve"> devices power</w:t>
      </w:r>
      <w:r>
        <w:rPr>
          <w:noProof/>
        </w:rPr>
        <w:t xml:space="preserve"> themselves through a single 5-volt wire. A given segment of the bus is specified to deliver up to 500 mA. This is more than sufficient to power several devices, although this budget must be shared among all devices downstream in a non-powered hub. </w:t>
      </w:r>
      <w:r w:rsidRPr="00834DA3">
        <w:rPr>
          <w:b/>
          <w:noProof/>
        </w:rPr>
        <w:t>Figure 1-11</w:t>
      </w:r>
      <w:r>
        <w:rPr>
          <w:noProof/>
        </w:rPr>
        <w:t xml:space="preserve"> shows the </w:t>
      </w:r>
      <w:smartTag w:uri="urn:schemas-microsoft-com:office:smarttags" w:element="stockticker">
        <w:r>
          <w:rPr>
            <w:noProof/>
          </w:rPr>
          <w:t>USB</w:t>
        </w:r>
      </w:smartTag>
      <w:r w:rsidR="00F432CA">
        <w:rPr>
          <w:noProof/>
        </w:rPr>
        <w:t xml:space="preserve"> connectors.</w:t>
      </w:r>
    </w:p>
    <w:p w:rsidR="009F57BC" w:rsidRPr="00D73AF5" w:rsidRDefault="009F57BC" w:rsidP="00FA093B">
      <w:pPr>
        <w:pStyle w:val="ScopeHeading"/>
        <w:outlineLvl w:val="2"/>
      </w:pPr>
      <w:r w:rsidRPr="00D73AF5">
        <w:lastRenderedPageBreak/>
        <w:t>Media Types</w:t>
      </w:r>
    </w:p>
    <w:p w:rsidR="009F57BC" w:rsidRDefault="009F57BC" w:rsidP="003C699E">
      <w:pPr>
        <w:pStyle w:val="FocusedExplanationText"/>
        <w:outlineLvl w:val="3"/>
        <w:rPr>
          <w:b/>
          <w:noProof/>
        </w:rPr>
      </w:pPr>
      <w:r>
        <w:rPr>
          <w:b/>
          <w:noProof/>
        </w:rPr>
        <w:t>Coaxial Cable</w:t>
      </w:r>
    </w:p>
    <w:p w:rsidR="009F57BC" w:rsidRDefault="009F57BC" w:rsidP="003C699E">
      <w:pPr>
        <w:pStyle w:val="FocusedExplanationText"/>
        <w:outlineLvl w:val="4"/>
        <w:rPr>
          <w:noProof/>
        </w:rPr>
      </w:pPr>
      <w:r>
        <w:rPr>
          <w:noProof/>
        </w:rPr>
        <w:t xml:space="preserve">It is an electrical cable consisting of a round, insulated conducting wire, surrounded by an insulating spacer, followed by a cylindrical conducting sheath, and a final insulating layer. Coaxial cable is capable of carrying a high frequency or broadband signal as a high-frequency transmission line. The surrounding layers in the cable offer protection to the electromagnetic signals from any kind of external electromagnetic interference. </w:t>
      </w:r>
    </w:p>
    <w:p w:rsidR="009F57BC" w:rsidRDefault="009F57BC" w:rsidP="003C699E">
      <w:pPr>
        <w:pStyle w:val="FocusedExplanationText"/>
        <w:outlineLvl w:val="4"/>
        <w:rPr>
          <w:noProof/>
        </w:rPr>
      </w:pPr>
      <w:r>
        <w:rPr>
          <w:noProof/>
        </w:rPr>
        <w:t xml:space="preserve">Networking coaxial cables include Thicknet and Thinnet cables. </w:t>
      </w:r>
      <w:r w:rsidRPr="00834DA3">
        <w:rPr>
          <w:b/>
          <w:noProof/>
        </w:rPr>
        <w:t>Figure 1-12</w:t>
      </w:r>
      <w:r>
        <w:rPr>
          <w:noProof/>
        </w:rPr>
        <w:t xml:space="preserve"> shows the Thicknet and Thinnet coaxial cables.</w:t>
      </w:r>
    </w:p>
    <w:p w:rsidR="009F57BC" w:rsidRDefault="00CB11E6" w:rsidP="003C699E">
      <w:pPr>
        <w:pStyle w:val="FocusedExplanationText"/>
        <w:outlineLvl w:val="4"/>
        <w:rPr>
          <w:noProof/>
        </w:rPr>
      </w:pPr>
      <w:r>
        <w:rPr>
          <w:noProof/>
        </w:rPr>
        <mc:AlternateContent>
          <mc:Choice Requires="wps">
            <w:drawing>
              <wp:anchor distT="0" distB="0" distL="114300" distR="114300" simplePos="0" relativeHeight="251667456" behindDoc="0" locked="0" layoutInCell="1" allowOverlap="1">
                <wp:simplePos x="0" y="0"/>
                <wp:positionH relativeFrom="column">
                  <wp:posOffset>1188720</wp:posOffset>
                </wp:positionH>
                <wp:positionV relativeFrom="paragraph">
                  <wp:posOffset>240030</wp:posOffset>
                </wp:positionV>
                <wp:extent cx="3771900" cy="2273300"/>
                <wp:effectExtent l="0" t="0" r="0" b="0"/>
                <wp:wrapTight wrapText="bothSides">
                  <wp:wrapPolygon edited="0">
                    <wp:start x="218" y="0"/>
                    <wp:lineTo x="218" y="21359"/>
                    <wp:lineTo x="21273" y="21359"/>
                    <wp:lineTo x="21273" y="0"/>
                    <wp:lineTo x="218" y="0"/>
                  </wp:wrapPolygon>
                </wp:wrapTight>
                <wp:docPr id="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1900" cy="2273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A3FD8" w:rsidRDefault="00AA3FD8" w:rsidP="009F57BC">
                            <w:pPr>
                              <w:keepNext/>
                            </w:pPr>
                            <w:r>
                              <w:rPr>
                                <w:noProof/>
                              </w:rPr>
                              <w:drawing>
                                <wp:inline distT="0" distB="0" distL="0" distR="0">
                                  <wp:extent cx="3581400" cy="1028700"/>
                                  <wp:effectExtent l="19050" t="0" r="0" b="0"/>
                                  <wp:docPr id="10"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cstate="print"/>
                                          <a:srcRect/>
                                          <a:stretch>
                                            <a:fillRect/>
                                          </a:stretch>
                                        </pic:blipFill>
                                        <pic:spPr bwMode="auto">
                                          <a:xfrm>
                                            <a:off x="0" y="0"/>
                                            <a:ext cx="3581400" cy="1028700"/>
                                          </a:xfrm>
                                          <a:prstGeom prst="rect">
                                            <a:avLst/>
                                          </a:prstGeom>
                                          <a:noFill/>
                                          <a:ln w="9525">
                                            <a:noFill/>
                                            <a:miter lim="800000"/>
                                            <a:headEnd/>
                                            <a:tailEnd/>
                                          </a:ln>
                                        </pic:spPr>
                                      </pic:pic>
                                    </a:graphicData>
                                  </a:graphic>
                                </wp:inline>
                              </w:drawing>
                            </w:r>
                            <w:r>
                              <w:rPr>
                                <w:noProof/>
                              </w:rPr>
                              <w:drawing>
                                <wp:inline distT="0" distB="0" distL="0" distR="0">
                                  <wp:extent cx="3581400" cy="1162050"/>
                                  <wp:effectExtent l="19050" t="0" r="0" b="0"/>
                                  <wp:docPr id="11"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cstate="print"/>
                                          <a:srcRect/>
                                          <a:stretch>
                                            <a:fillRect/>
                                          </a:stretch>
                                        </pic:blipFill>
                                        <pic:spPr bwMode="auto">
                                          <a:xfrm>
                                            <a:off x="0" y="0"/>
                                            <a:ext cx="3581400" cy="1162050"/>
                                          </a:xfrm>
                                          <a:prstGeom prst="rect">
                                            <a:avLst/>
                                          </a:prstGeom>
                                          <a:noFill/>
                                          <a:ln w="9525">
                                            <a:noFill/>
                                            <a:miter lim="800000"/>
                                            <a:headEnd/>
                                            <a:tailEnd/>
                                          </a:ln>
                                        </pic:spPr>
                                      </pic:pic>
                                    </a:graphicData>
                                  </a:graphic>
                                </wp:inline>
                              </w:drawing>
                            </w:r>
                          </w:p>
                          <w:p w:rsidR="00AA3FD8" w:rsidRDefault="00AA3FD8" w:rsidP="009F57BC">
                            <w:pPr>
                              <w:pStyle w:val="Caption"/>
                            </w:pPr>
                            <w:r>
                              <w:t xml:space="preserve">Figure </w:t>
                            </w:r>
                            <w:r w:rsidR="00BB53FA">
                              <w:fldChar w:fldCharType="begin"/>
                            </w:r>
                            <w:r w:rsidR="00BB53FA">
                              <w:instrText xml:space="preserve"> SEQ Figure \* ARABIC </w:instrText>
                            </w:r>
                            <w:r w:rsidR="00BB53FA">
                              <w:fldChar w:fldCharType="separate"/>
                            </w:r>
                            <w:r>
                              <w:rPr>
                                <w:noProof/>
                              </w:rPr>
                              <w:t>1</w:t>
                            </w:r>
                            <w:r w:rsidR="00BB53FA">
                              <w:rPr>
                                <w:noProof/>
                              </w:rPr>
                              <w:fldChar w:fldCharType="end"/>
                            </w:r>
                            <w:r>
                              <w:t xml:space="preserve">.12: </w:t>
                            </w:r>
                            <w:proofErr w:type="spellStart"/>
                            <w:r>
                              <w:t>Thinnet</w:t>
                            </w:r>
                            <w:proofErr w:type="spellEnd"/>
                            <w:r>
                              <w:t xml:space="preserve"> and </w:t>
                            </w:r>
                            <w:proofErr w:type="spellStart"/>
                            <w:r>
                              <w:t>Thicknet</w:t>
                            </w:r>
                            <w:proofErr w:type="spellEnd"/>
                            <w:r>
                              <w:t xml:space="preserve"> Cable</w:t>
                            </w:r>
                          </w:p>
                          <w:p w:rsidR="00AA3FD8" w:rsidRDefault="00AA3FD8" w:rsidP="009F57B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29" type="#_x0000_t202" style="position:absolute;margin-left:93.6pt;margin-top:18.9pt;width:297pt;height:17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" filled="f" stroked="f">
                <v:textbox>
                  <w:txbxContent>
                    <w:p w:rsidR="00AA3FD8" w:rsidRDefault="00AA3FD8" w:rsidP="009F57BC">
                      <w:pPr>
                        <w:keepNext/>
                      </w:pPr>
                      <w:r>
                        <w:rPr>
                          <w:noProof/>
                        </w:rPr>
                        <w:drawing>
                          <wp:inline distT="0" distB="0" distL="0" distR="0">
                            <wp:extent cx="3581400" cy="1028700"/>
                            <wp:effectExtent l="19050" t="0" r="0" b="0"/>
                            <wp:docPr id="10"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cstate="print"/>
                                    <a:srcRect/>
                                    <a:stretch>
                                      <a:fillRect/>
                                    </a:stretch>
                                  </pic:blipFill>
                                  <pic:spPr bwMode="auto">
                                    <a:xfrm>
                                      <a:off x="0" y="0"/>
                                      <a:ext cx="3581400" cy="1028700"/>
                                    </a:xfrm>
                                    <a:prstGeom prst="rect">
                                      <a:avLst/>
                                    </a:prstGeom>
                                    <a:noFill/>
                                    <a:ln w="9525">
                                      <a:noFill/>
                                      <a:miter lim="800000"/>
                                      <a:headEnd/>
                                      <a:tailEnd/>
                                    </a:ln>
                                  </pic:spPr>
                                </pic:pic>
                              </a:graphicData>
                            </a:graphic>
                          </wp:inline>
                        </w:drawing>
                      </w:r>
                      <w:r>
                        <w:rPr>
                          <w:noProof/>
                        </w:rPr>
                        <w:drawing>
                          <wp:inline distT="0" distB="0" distL="0" distR="0">
                            <wp:extent cx="3581400" cy="1162050"/>
                            <wp:effectExtent l="19050" t="0" r="0" b="0"/>
                            <wp:docPr id="11"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7" cstate="print"/>
                                    <a:srcRect/>
                                    <a:stretch>
                                      <a:fillRect/>
                                    </a:stretch>
                                  </pic:blipFill>
                                  <pic:spPr bwMode="auto">
                                    <a:xfrm>
                                      <a:off x="0" y="0"/>
                                      <a:ext cx="3581400" cy="1162050"/>
                                    </a:xfrm>
                                    <a:prstGeom prst="rect">
                                      <a:avLst/>
                                    </a:prstGeom>
                                    <a:noFill/>
                                    <a:ln w="9525">
                                      <a:noFill/>
                                      <a:miter lim="800000"/>
                                      <a:headEnd/>
                                      <a:tailEnd/>
                                    </a:ln>
                                  </pic:spPr>
                                </pic:pic>
                              </a:graphicData>
                            </a:graphic>
                          </wp:inline>
                        </w:drawing>
                      </w:r>
                    </w:p>
                    <w:p w:rsidR="00AA3FD8" w:rsidRDefault="00AA3FD8" w:rsidP="009F57BC">
                      <w:pPr>
                        <w:pStyle w:val="Caption"/>
                      </w:pPr>
                      <w:r>
                        <w:t xml:space="preserve">Figure </w:t>
                      </w:r>
                      <w:r w:rsidR="00CB11E6">
                        <w:fldChar w:fldCharType="begin"/>
                      </w:r>
                      <w:r w:rsidR="00CB11E6">
                        <w:instrText xml:space="preserve"> SEQ Figure \* ARABIC </w:instrText>
                      </w:r>
                      <w:r w:rsidR="00CB11E6">
                        <w:fldChar w:fldCharType="separate"/>
                      </w:r>
                      <w:r>
                        <w:rPr>
                          <w:noProof/>
                        </w:rPr>
                        <w:t>1</w:t>
                      </w:r>
                      <w:r w:rsidR="00CB11E6">
                        <w:rPr>
                          <w:noProof/>
                        </w:rPr>
                        <w:fldChar w:fldCharType="end"/>
                      </w:r>
                      <w:r>
                        <w:t>.12: Thinnet and Thicknet Cable</w:t>
                      </w:r>
                    </w:p>
                    <w:p w:rsidR="00AA3FD8" w:rsidRDefault="00AA3FD8" w:rsidP="009F57BC"/>
                  </w:txbxContent>
                </v:textbox>
                <w10:wrap type="tight"/>
              </v:shape>
            </w:pict>
          </mc:Fallback>
        </mc:AlternateContent>
      </w:r>
    </w:p>
    <w:p w:rsidR="009F57BC" w:rsidRDefault="009F57BC" w:rsidP="003C699E">
      <w:pPr>
        <w:pStyle w:val="FocusedExplanationText"/>
        <w:outlineLvl w:val="4"/>
        <w:rPr>
          <w:noProof/>
        </w:rPr>
      </w:pPr>
    </w:p>
    <w:p w:rsidR="009F57BC" w:rsidRDefault="009F57BC" w:rsidP="003C699E">
      <w:pPr>
        <w:pStyle w:val="FocusedExplanationText"/>
        <w:outlineLvl w:val="4"/>
        <w:rPr>
          <w:noProof/>
        </w:rPr>
      </w:pPr>
    </w:p>
    <w:p w:rsidR="009F57BC" w:rsidRDefault="009F57BC" w:rsidP="003C699E">
      <w:pPr>
        <w:pStyle w:val="FocusedExplanationText"/>
        <w:outlineLvl w:val="4"/>
        <w:rPr>
          <w:noProof/>
        </w:rPr>
      </w:pPr>
    </w:p>
    <w:p w:rsidR="009F57BC" w:rsidRDefault="009F57BC" w:rsidP="003C699E">
      <w:pPr>
        <w:pStyle w:val="FocusedExplanationText"/>
        <w:jc w:val="center"/>
        <w:outlineLvl w:val="4"/>
        <w:rPr>
          <w:b/>
          <w:bCs w:val="0"/>
          <w:noProof/>
        </w:rPr>
      </w:pPr>
    </w:p>
    <w:p w:rsidR="009F57BC" w:rsidRDefault="009F57BC" w:rsidP="003C699E">
      <w:pPr>
        <w:pStyle w:val="FocusedExplanationText"/>
        <w:jc w:val="center"/>
        <w:outlineLvl w:val="4"/>
        <w:rPr>
          <w:b/>
          <w:bCs w:val="0"/>
          <w:noProof/>
        </w:rPr>
      </w:pPr>
    </w:p>
    <w:p w:rsidR="009F57BC" w:rsidRDefault="009F57BC" w:rsidP="003C699E">
      <w:pPr>
        <w:pStyle w:val="FocusedExplanationText"/>
        <w:jc w:val="center"/>
        <w:outlineLvl w:val="4"/>
        <w:rPr>
          <w:b/>
          <w:bCs w:val="0"/>
          <w:noProof/>
        </w:rPr>
      </w:pPr>
    </w:p>
    <w:p w:rsidR="009F57BC" w:rsidRDefault="009F57BC" w:rsidP="003C699E">
      <w:pPr>
        <w:pStyle w:val="FocusedExplanationText"/>
        <w:jc w:val="center"/>
        <w:outlineLvl w:val="4"/>
        <w:rPr>
          <w:b/>
          <w:bCs w:val="0"/>
          <w:noProof/>
        </w:rPr>
      </w:pPr>
    </w:p>
    <w:p w:rsidR="009F57BC" w:rsidRDefault="009F57BC" w:rsidP="003C699E">
      <w:pPr>
        <w:pStyle w:val="FocusedExplanationText"/>
        <w:jc w:val="center"/>
        <w:outlineLvl w:val="4"/>
        <w:rPr>
          <w:b/>
          <w:bCs w:val="0"/>
          <w:noProof/>
        </w:rPr>
      </w:pPr>
      <w:r>
        <w:rPr>
          <w:b/>
          <w:bCs w:val="0"/>
          <w:noProof/>
        </w:rPr>
        <w:t>Figure 1-12: Thinnet and Thicknet Cable</w:t>
      </w:r>
    </w:p>
    <w:p w:rsidR="009F57BC" w:rsidRDefault="009F57BC" w:rsidP="003C699E">
      <w:pPr>
        <w:pStyle w:val="FocusedExplanationText"/>
        <w:outlineLvl w:val="4"/>
        <w:rPr>
          <w:noProof/>
        </w:rPr>
      </w:pPr>
      <w:r>
        <w:rPr>
          <w:noProof/>
        </w:rPr>
        <w:t xml:space="preserve">Thinnet is thinner coaxial cable used for 10Base2 bus type Ethernet networks. This cable type is obsolete. The cable is termed as RG-58 cable, and has a diameter of 3/16 inch, with an impedence of 50 ohm. Thinnet cables use Bayonet (BNC) connectors. To implement a </w:t>
      </w:r>
      <w:smartTag w:uri="urn:schemas-microsoft-com:office:smarttags" w:element="stockticker">
        <w:r>
          <w:rPr>
            <w:noProof/>
          </w:rPr>
          <w:t>LAN</w:t>
        </w:r>
      </w:smartTag>
      <w:r>
        <w:rPr>
          <w:noProof/>
        </w:rPr>
        <w:t xml:space="preserve"> using Thinnet, BNC-T connectors are used at each computer. The network bus must also be terminated at each end with BNC style terminators.</w:t>
      </w:r>
    </w:p>
    <w:p w:rsidR="009F57BC" w:rsidRDefault="009F57BC" w:rsidP="003C699E">
      <w:pPr>
        <w:pStyle w:val="FocusedExplanationText"/>
        <w:outlineLvl w:val="4"/>
        <w:rPr>
          <w:noProof/>
        </w:rPr>
      </w:pPr>
      <w:r>
        <w:rPr>
          <w:noProof/>
        </w:rPr>
        <w:t>Thicknet cable (now obsolete) was used in the oldest bus type Ethernet networks, which were called 10Base5 networks. This cable is also obsolete. The cable is 3/8 inch in diameter with an impedence of 50 ohm. Thicknet can carry signals up to 500 m, and uses AUI (Attachment Unit Interface) connectors.</w:t>
      </w:r>
    </w:p>
    <w:p w:rsidR="009F57BC" w:rsidRDefault="009F57BC" w:rsidP="003C699E">
      <w:pPr>
        <w:pStyle w:val="FocusedExplanationText"/>
        <w:outlineLvl w:val="3"/>
        <w:rPr>
          <w:b/>
          <w:noProof/>
        </w:rPr>
      </w:pPr>
      <w:r>
        <w:rPr>
          <w:b/>
          <w:noProof/>
        </w:rPr>
        <w:t>Twisted Pair (UTP, STP)</w:t>
      </w:r>
    </w:p>
    <w:p w:rsidR="009F57BC" w:rsidRDefault="009F57BC" w:rsidP="003C699E">
      <w:pPr>
        <w:pStyle w:val="FocusedExplanationText"/>
        <w:outlineLvl w:val="4"/>
        <w:rPr>
          <w:noProof/>
        </w:rPr>
      </w:pPr>
      <w:r>
        <w:rPr>
          <w:noProof/>
        </w:rPr>
        <w:t>In a twisted pair, two conductors are wound around each other to cancel out electromagnetic interference or crosstalk. The greater the number of twists, the more the crosstalk is reduced.</w:t>
      </w:r>
    </w:p>
    <w:p w:rsidR="009F57BC" w:rsidRDefault="009F57BC" w:rsidP="003C699E">
      <w:pPr>
        <w:pStyle w:val="FocusedExplanationText"/>
        <w:outlineLvl w:val="4"/>
        <w:rPr>
          <w:noProof/>
        </w:rPr>
      </w:pPr>
      <w:r>
        <w:rPr>
          <w:noProof/>
        </w:rPr>
        <w:t xml:space="preserve">Unshielded Twisted Pair (UTP) is not surrounded by any shielding and is commonly used in telephone lines and computer networking. Shielded Twisted Pair (STP) has an outer conductive braid similar to coaxial cables and offers the best protection from interference. It is commonly used in Token ring networks. </w:t>
      </w:r>
    </w:p>
    <w:p w:rsidR="009F57BC" w:rsidRPr="00406059" w:rsidRDefault="009F57BC" w:rsidP="003C699E">
      <w:pPr>
        <w:pStyle w:val="FocusedExplanation"/>
        <w:spacing w:before="0"/>
        <w:outlineLvl w:val="5"/>
        <w:rPr>
          <w:noProof/>
        </w:rPr>
      </w:pPr>
      <w:r>
        <w:rPr>
          <w:noProof/>
        </w:rPr>
        <w:br/>
      </w:r>
      <w:r w:rsidRPr="00406059">
        <w:rPr>
          <w:noProof/>
        </w:rPr>
        <w:t xml:space="preserve">Category 3 Cable: This media type is commonly used for voice and data transmission up to 16 MHz frequencies. It supports up to 10 Mbps for Ethernet. It consists of eight copper-core wires, twisted into </w:t>
      </w:r>
      <w:r w:rsidRPr="00406059">
        <w:rPr>
          <w:noProof/>
        </w:rPr>
        <w:lastRenderedPageBreak/>
        <w:t>four pairs with three twists per foot. Category 3 cable is used in ISDN, 10Base-T Ethernet, 4 Mbps Token Ring, and 100VG-AnyLAN networks and in POTS since 1993.</w:t>
      </w:r>
      <w:r>
        <w:rPr>
          <w:noProof/>
        </w:rPr>
        <w:br/>
      </w:r>
      <w:r>
        <w:rPr>
          <w:noProof/>
        </w:rPr>
        <w:br/>
      </w:r>
      <w:r w:rsidRPr="00406059">
        <w:rPr>
          <w:noProof/>
        </w:rPr>
        <w:t>Category 5 Cable: This media type handles up to 100 MHz frequencies. It is like Category 3 cable except it has eight twists per foot and can be used up to 100 meters. Category 5 cable is used in most Ethernet networks and other networks, including FDDI, and ATM at 155 Mbps.</w:t>
      </w:r>
    </w:p>
    <w:p w:rsidR="009F57BC" w:rsidRPr="00406059" w:rsidRDefault="009F57BC" w:rsidP="003C699E">
      <w:pPr>
        <w:pStyle w:val="FocusedExplanation"/>
        <w:spacing w:before="0"/>
        <w:outlineLvl w:val="5"/>
        <w:rPr>
          <w:noProof/>
        </w:rPr>
      </w:pPr>
      <w:r>
        <w:rPr>
          <w:noProof/>
        </w:rPr>
        <w:br/>
      </w:r>
      <w:r w:rsidRPr="00406059">
        <w:rPr>
          <w:noProof/>
        </w:rPr>
        <w:t>Category 5e Cable: This media type, created in 1998, supports Gigabit Ethernet or 1-Gbps networks. It is tested to a frequency of 200 MHz. Testing is more stringent with Cat 5e than with Cat 5 and includes additional measurements, several of which help to improve the cable</w:t>
      </w:r>
      <w:r w:rsidR="006B5C73">
        <w:rPr>
          <w:noProof/>
        </w:rPr>
        <w:t>’</w:t>
      </w:r>
      <w:r w:rsidRPr="00406059">
        <w:rPr>
          <w:noProof/>
        </w:rPr>
        <w:t>s noise characteristics. It is used in Ethernet networks, including Gigabit Ethernet and other networks, including 155 Mbps ATM.</w:t>
      </w:r>
    </w:p>
    <w:p w:rsidR="009F57BC" w:rsidRPr="00406059" w:rsidRDefault="009F57BC" w:rsidP="003C699E">
      <w:pPr>
        <w:pStyle w:val="FocusedExplanation"/>
        <w:spacing w:before="0"/>
        <w:outlineLvl w:val="5"/>
        <w:rPr>
          <w:noProof/>
        </w:rPr>
      </w:pPr>
      <w:r>
        <w:rPr>
          <w:noProof/>
        </w:rPr>
        <w:br/>
      </w:r>
      <w:r w:rsidRPr="00406059">
        <w:rPr>
          <w:noProof/>
        </w:rPr>
        <w:t>Category 6 Cable / ISO Class E: This media type supports Gigabit Ethernet. It is tested to a frequency of up to 250 MHz. This specification provides vast improvements over Category 5e, particularly in the area of performance and immunity from external noise. It provides backward compatibility to Category 3, 5, and 5e standards.</w:t>
      </w:r>
    </w:p>
    <w:p w:rsidR="009F57BC" w:rsidRDefault="009F57BC" w:rsidP="003C699E">
      <w:pPr>
        <w:pStyle w:val="FocusedExplanationText"/>
        <w:outlineLvl w:val="3"/>
        <w:rPr>
          <w:b/>
          <w:noProof/>
        </w:rPr>
      </w:pPr>
      <w:commentRangeStart w:id="4"/>
      <w:commentRangeStart w:id="5"/>
      <w:r>
        <w:rPr>
          <w:b/>
          <w:noProof/>
        </w:rPr>
        <w:t>Optic Cables</w:t>
      </w:r>
      <w:commentRangeEnd w:id="4"/>
      <w:r w:rsidR="0090696A">
        <w:rPr>
          <w:rStyle w:val="CommentReference"/>
          <w:rFonts w:cs="Times New Roman"/>
          <w:bCs w:val="0"/>
          <w:kern w:val="0"/>
        </w:rPr>
        <w:commentReference w:id="4"/>
      </w:r>
      <w:commentRangeEnd w:id="5"/>
      <w:r w:rsidR="0027658A">
        <w:rPr>
          <w:rStyle w:val="CommentReference"/>
          <w:rFonts w:cs="Times New Roman"/>
          <w:bCs w:val="0"/>
          <w:kern w:val="0"/>
        </w:rPr>
        <w:commentReference w:id="5"/>
      </w:r>
    </w:p>
    <w:p w:rsidR="009F57BC" w:rsidRPr="00406059" w:rsidRDefault="009F57BC" w:rsidP="003C699E">
      <w:pPr>
        <w:pStyle w:val="FocusedExplanation"/>
        <w:spacing w:before="0"/>
        <w:outlineLvl w:val="4"/>
        <w:rPr>
          <w:bCs w:val="0"/>
          <w:noProof/>
        </w:rPr>
      </w:pPr>
      <w:r>
        <w:rPr>
          <w:bCs w:val="0"/>
          <w:noProof/>
        </w:rPr>
        <w:br/>
      </w:r>
      <w:r w:rsidRPr="00406059">
        <w:rPr>
          <w:bCs w:val="0"/>
          <w:noProof/>
        </w:rPr>
        <w:t>Single Mode Fiber (</w:t>
      </w:r>
      <w:smartTag w:uri="urn:schemas-microsoft-com:office:smarttags" w:element="stockticker">
        <w:r w:rsidRPr="00406059">
          <w:rPr>
            <w:bCs w:val="0"/>
            <w:noProof/>
          </w:rPr>
          <w:t>SMF</w:t>
        </w:r>
      </w:smartTag>
      <w:r w:rsidRPr="00406059">
        <w:rPr>
          <w:bCs w:val="0"/>
          <w:noProof/>
        </w:rPr>
        <w:t xml:space="preserve">) cable uses a fiber that has a single core to transmit data, meaning only one signal can be sent or received at a time. It has very small core diameter (approximately 5 to 10 microns), and it uses laser-emitting diodes to create signals. Signal transmission is allowed at a very high bandwidth and along very long transmission distances. Signals can transmit approximately 30 miles before distortion occurs. </w:t>
      </w:r>
      <w:r>
        <w:rPr>
          <w:bCs w:val="0"/>
          <w:noProof/>
        </w:rPr>
        <w:br/>
      </w:r>
    </w:p>
    <w:p w:rsidR="009F57BC" w:rsidRPr="00406059" w:rsidRDefault="009F57BC" w:rsidP="003C699E">
      <w:pPr>
        <w:pStyle w:val="FocusedExplanation"/>
        <w:spacing w:before="0"/>
        <w:outlineLvl w:val="4"/>
        <w:rPr>
          <w:bCs w:val="0"/>
          <w:noProof/>
        </w:rPr>
      </w:pPr>
      <w:r w:rsidRPr="00406059">
        <w:rPr>
          <w:bCs w:val="0"/>
          <w:noProof/>
        </w:rPr>
        <w:t xml:space="preserve">Multimode Fiber (MMF) cable has a fiber that allows multiple signals to be simultaneously transmitted and received. It has a larger core diameter (50, 62.5, or 100 microns) than </w:t>
      </w:r>
      <w:smartTag w:uri="urn:schemas-microsoft-com:office:smarttags" w:element="stockticker">
        <w:r w:rsidRPr="00406059">
          <w:rPr>
            <w:bCs w:val="0"/>
            <w:noProof/>
          </w:rPr>
          <w:t>SMF</w:t>
        </w:r>
      </w:smartTag>
      <w:r w:rsidRPr="00406059">
        <w:rPr>
          <w:bCs w:val="0"/>
          <w:noProof/>
        </w:rPr>
        <w:t xml:space="preserve">, and it permits the use of inexpensive light-emitting diode (LED) light sources. The connector alignment and coupling in MMF is less critical in </w:t>
      </w:r>
      <w:smartTag w:uri="urn:schemas-microsoft-com:office:smarttags" w:element="stockticker">
        <w:r w:rsidRPr="00406059">
          <w:rPr>
            <w:bCs w:val="0"/>
            <w:noProof/>
          </w:rPr>
          <w:t>SMF</w:t>
        </w:r>
      </w:smartTag>
      <w:r w:rsidRPr="00406059">
        <w:rPr>
          <w:bCs w:val="0"/>
          <w:noProof/>
        </w:rPr>
        <w:t xml:space="preserve">. Also, the transmission distances and bandwidth of MMF are less than </w:t>
      </w:r>
      <w:smartTag w:uri="urn:schemas-microsoft-com:office:smarttags" w:element="stockticker">
        <w:r w:rsidRPr="00406059">
          <w:rPr>
            <w:bCs w:val="0"/>
            <w:noProof/>
          </w:rPr>
          <w:t>SMF</w:t>
        </w:r>
      </w:smartTag>
      <w:r w:rsidRPr="00406059">
        <w:rPr>
          <w:bCs w:val="0"/>
          <w:noProof/>
        </w:rPr>
        <w:t xml:space="preserve"> due to dispersion. Signals can travel approximately 3000 feet before distortion occurs.</w:t>
      </w:r>
    </w:p>
    <w:p w:rsidR="0009164C" w:rsidRDefault="0009164C">
      <w:pPr>
        <w:rPr>
          <w:noProof/>
        </w:rPr>
      </w:pPr>
      <w:bookmarkStart w:id="6" w:name="_GoBack"/>
      <w:bookmarkEnd w:id="6"/>
    </w:p>
    <w:sectPr w:rsidR="0009164C" w:rsidSect="0009164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Robin Abernathy" w:date="2011-09-01T10:22:00Z" w:initials="RA">
    <w:p w:rsidR="0027658A" w:rsidRDefault="0027658A">
      <w:pPr>
        <w:pStyle w:val="CommentText"/>
      </w:pPr>
      <w:r>
        <w:rPr>
          <w:rStyle w:val="CommentReference"/>
        </w:rPr>
        <w:annotationRef/>
      </w:r>
      <w:r>
        <w:t>You should describe the different between full-duplex and half-duplex.</w:t>
      </w:r>
    </w:p>
  </w:comment>
  <w:comment w:id="1" w:author="Joshua Hester" w:date="2011-09-01T10:22:00Z" w:initials="JH">
    <w:p w:rsidR="0090696A" w:rsidRDefault="0090696A">
      <w:pPr>
        <w:pStyle w:val="CommentText"/>
      </w:pPr>
      <w:r>
        <w:rPr>
          <w:rStyle w:val="CommentReference"/>
        </w:rPr>
        <w:annotationRef/>
      </w:r>
      <w:r>
        <w:t>Only two wires are required by phones.</w:t>
      </w:r>
    </w:p>
  </w:comment>
  <w:comment w:id="2" w:author="Joshua Hester" w:date="2011-09-01T10:22:00Z" w:initials="JH">
    <w:p w:rsidR="0090696A" w:rsidRDefault="0090696A">
      <w:pPr>
        <w:pStyle w:val="CommentText"/>
      </w:pPr>
      <w:r>
        <w:rPr>
          <w:rStyle w:val="CommentReference"/>
        </w:rPr>
        <w:annotationRef/>
      </w:r>
      <w:r>
        <w:t>Is this technology still covered?</w:t>
      </w:r>
    </w:p>
  </w:comment>
  <w:comment w:id="3" w:author="Robin Abernathy" w:date="2011-09-01T10:22:00Z" w:initials="RA">
    <w:p w:rsidR="0027658A" w:rsidRDefault="0027658A">
      <w:pPr>
        <w:pStyle w:val="CommentText"/>
      </w:pPr>
      <w:r>
        <w:rPr>
          <w:rStyle w:val="CommentReference"/>
        </w:rPr>
        <w:annotationRef/>
      </w:r>
      <w:r>
        <w:t>Yes, it is.</w:t>
      </w:r>
    </w:p>
  </w:comment>
  <w:comment w:id="4" w:author="Joshua Hester" w:date="2011-09-01T10:22:00Z" w:initials="JH">
    <w:p w:rsidR="0090696A" w:rsidRDefault="0090696A">
      <w:pPr>
        <w:pStyle w:val="CommentText"/>
      </w:pPr>
      <w:r>
        <w:rPr>
          <w:rStyle w:val="CommentReference"/>
        </w:rPr>
        <w:annotationRef/>
      </w:r>
      <w:r>
        <w:t>You should include an image in this section.</w:t>
      </w:r>
    </w:p>
  </w:comment>
  <w:comment w:id="5" w:author="Robin Abernathy" w:date="2011-09-01T10:22:00Z" w:initials="RA">
    <w:p w:rsidR="0027658A" w:rsidRDefault="0027658A">
      <w:pPr>
        <w:pStyle w:val="CommentText"/>
      </w:pPr>
      <w:r>
        <w:rPr>
          <w:rStyle w:val="CommentReference"/>
        </w:rPr>
        <w:annotationRef/>
      </w:r>
      <w:r>
        <w:t>Do have any images?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011B21"/>
    <w:multiLevelType w:val="hybridMultilevel"/>
    <w:tmpl w:val="6CA80550"/>
    <w:lvl w:ilvl="0" w:tplc="39282FCC">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
    <w:nsid w:val="48650A43"/>
    <w:multiLevelType w:val="hybridMultilevel"/>
    <w:tmpl w:val="B97C6590"/>
    <w:lvl w:ilvl="0" w:tplc="39282FCC">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2">
    <w:nsid w:val="64876980"/>
    <w:multiLevelType w:val="hybridMultilevel"/>
    <w:tmpl w:val="1DBAB5EC"/>
    <w:lvl w:ilvl="0" w:tplc="39282FCC">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57BC"/>
    <w:rsid w:val="000038CC"/>
    <w:rsid w:val="000818F6"/>
    <w:rsid w:val="0009164C"/>
    <w:rsid w:val="000B6D07"/>
    <w:rsid w:val="0019019D"/>
    <w:rsid w:val="0027658A"/>
    <w:rsid w:val="002B69DA"/>
    <w:rsid w:val="002C63EB"/>
    <w:rsid w:val="003350F2"/>
    <w:rsid w:val="003C699E"/>
    <w:rsid w:val="003D74C9"/>
    <w:rsid w:val="00435A3B"/>
    <w:rsid w:val="00453AC3"/>
    <w:rsid w:val="00496E0A"/>
    <w:rsid w:val="004B62FC"/>
    <w:rsid w:val="004D6EB7"/>
    <w:rsid w:val="004E7A96"/>
    <w:rsid w:val="004F6B51"/>
    <w:rsid w:val="005B4329"/>
    <w:rsid w:val="005C0F7B"/>
    <w:rsid w:val="005E32FD"/>
    <w:rsid w:val="005F2080"/>
    <w:rsid w:val="006776A6"/>
    <w:rsid w:val="006B5C73"/>
    <w:rsid w:val="007613E3"/>
    <w:rsid w:val="00782CB3"/>
    <w:rsid w:val="007F6D96"/>
    <w:rsid w:val="008531A6"/>
    <w:rsid w:val="0090696A"/>
    <w:rsid w:val="00973E02"/>
    <w:rsid w:val="009F57BC"/>
    <w:rsid w:val="00A026DD"/>
    <w:rsid w:val="00AA3FD8"/>
    <w:rsid w:val="00BA47E9"/>
    <w:rsid w:val="00BB53FA"/>
    <w:rsid w:val="00BF7383"/>
    <w:rsid w:val="00C2758E"/>
    <w:rsid w:val="00CA5FDD"/>
    <w:rsid w:val="00CB11E6"/>
    <w:rsid w:val="00D73AF5"/>
    <w:rsid w:val="00E05FFC"/>
    <w:rsid w:val="00E23ACC"/>
    <w:rsid w:val="00F432CA"/>
    <w:rsid w:val="00F716D4"/>
    <w:rsid w:val="00FA093B"/>
    <w:rsid w:val="00FC12D6"/>
    <w:rsid w:val="00FE3E43"/>
    <w:rsid w:val="00FE66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martTagType w:namespaceuri="urn:schemas-microsoft-com:office:smarttags" w:name="stocktick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0"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3AF5"/>
  </w:style>
  <w:style w:type="paragraph" w:styleId="Heading1">
    <w:name w:val="heading 1"/>
    <w:basedOn w:val="Normal"/>
    <w:next w:val="Normal"/>
    <w:link w:val="Heading1Char"/>
    <w:uiPriority w:val="9"/>
    <w:rsid w:val="002B69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B69D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E666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E32F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7">
    <w:name w:val="heading 7"/>
    <w:basedOn w:val="Normal"/>
    <w:next w:val="Normal"/>
    <w:link w:val="Heading7Char"/>
    <w:uiPriority w:val="9"/>
    <w:unhideWhenUsed/>
    <w:qFormat/>
    <w:rsid w:val="00FE666B"/>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cusedExplanationHeading">
    <w:name w:val="Focused Explanation Heading"/>
    <w:basedOn w:val="ScopeHeading"/>
    <w:rsid w:val="009F57BC"/>
  </w:style>
  <w:style w:type="paragraph" w:customStyle="1" w:styleId="ScopeHeading">
    <w:name w:val="Scope Heading"/>
    <w:basedOn w:val="Normal"/>
    <w:next w:val="Normal"/>
    <w:rsid w:val="009F57BC"/>
    <w:pPr>
      <w:spacing w:before="200" w:after="0" w:line="260" w:lineRule="exact"/>
      <w:outlineLvl w:val="0"/>
    </w:pPr>
    <w:rPr>
      <w:rFonts w:ascii="Arial" w:eastAsia="Times New Roman" w:hAnsi="Arial" w:cs="Arial"/>
      <w:b/>
      <w:bCs/>
      <w:kern w:val="32"/>
      <w:sz w:val="24"/>
      <w:szCs w:val="32"/>
    </w:rPr>
  </w:style>
  <w:style w:type="character" w:styleId="CommentReference">
    <w:name w:val="annotation reference"/>
    <w:basedOn w:val="DefaultParagraphFont"/>
    <w:semiHidden/>
    <w:rsid w:val="009F57BC"/>
    <w:rPr>
      <w:sz w:val="16"/>
      <w:szCs w:val="16"/>
    </w:rPr>
  </w:style>
  <w:style w:type="paragraph" w:customStyle="1" w:styleId="FocusedExplanation">
    <w:name w:val="Focused Explanation"/>
    <w:basedOn w:val="Normal"/>
    <w:rsid w:val="009F57BC"/>
    <w:pPr>
      <w:spacing w:before="200" w:after="0" w:line="260" w:lineRule="exact"/>
      <w:outlineLvl w:val="0"/>
    </w:pPr>
    <w:rPr>
      <w:rFonts w:ascii="Arial" w:eastAsia="Times New Roman" w:hAnsi="Arial" w:cs="Arial"/>
      <w:bCs/>
      <w:kern w:val="32"/>
      <w:sz w:val="20"/>
      <w:szCs w:val="32"/>
    </w:rPr>
  </w:style>
  <w:style w:type="paragraph" w:styleId="CommentText">
    <w:name w:val="annotation text"/>
    <w:basedOn w:val="Normal"/>
    <w:link w:val="CommentTextChar"/>
    <w:semiHidden/>
    <w:rsid w:val="009F57BC"/>
    <w:pPr>
      <w:spacing w:after="0" w:line="240" w:lineRule="auto"/>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9F57BC"/>
    <w:rPr>
      <w:rFonts w:ascii="Arial" w:eastAsia="Times New Roman" w:hAnsi="Arial" w:cs="Times New Roman"/>
      <w:sz w:val="20"/>
      <w:szCs w:val="20"/>
    </w:rPr>
  </w:style>
  <w:style w:type="paragraph" w:customStyle="1" w:styleId="ScopeText">
    <w:name w:val="ScopeText"/>
    <w:basedOn w:val="Normal"/>
    <w:link w:val="ScopeTextChar6"/>
    <w:rsid w:val="009F57BC"/>
    <w:pPr>
      <w:spacing w:before="200" w:after="0" w:line="260" w:lineRule="exact"/>
      <w:outlineLvl w:val="0"/>
    </w:pPr>
    <w:rPr>
      <w:rFonts w:ascii="Arial" w:eastAsia="Times New Roman" w:hAnsi="Arial" w:cs="Arial"/>
      <w:bCs/>
      <w:kern w:val="32"/>
      <w:sz w:val="20"/>
      <w:szCs w:val="32"/>
    </w:rPr>
  </w:style>
  <w:style w:type="character" w:customStyle="1" w:styleId="ScopeTextChar6">
    <w:name w:val="ScopeText Char6"/>
    <w:basedOn w:val="DefaultParagraphFont"/>
    <w:link w:val="ScopeText"/>
    <w:rsid w:val="009F57BC"/>
    <w:rPr>
      <w:rFonts w:ascii="Arial" w:eastAsia="Times New Roman" w:hAnsi="Arial" w:cs="Arial"/>
      <w:bCs/>
      <w:kern w:val="32"/>
      <w:sz w:val="20"/>
      <w:szCs w:val="32"/>
    </w:rPr>
  </w:style>
  <w:style w:type="paragraph" w:customStyle="1" w:styleId="SubObjectiveHeading">
    <w:name w:val="SubObjective Heading"/>
    <w:basedOn w:val="Normal"/>
    <w:link w:val="SubObjectiveHeadingChar"/>
    <w:rsid w:val="009F57BC"/>
    <w:pPr>
      <w:pageBreakBefore/>
      <w:spacing w:after="0" w:line="240" w:lineRule="auto"/>
      <w:outlineLvl w:val="0"/>
    </w:pPr>
    <w:rPr>
      <w:rFonts w:ascii="Arial" w:eastAsia="Times New Roman" w:hAnsi="Arial" w:cs="Arial"/>
      <w:b/>
      <w:kern w:val="32"/>
      <w:sz w:val="28"/>
      <w:szCs w:val="32"/>
    </w:rPr>
  </w:style>
  <w:style w:type="character" w:customStyle="1" w:styleId="SubObjectiveHeadingChar">
    <w:name w:val="SubObjective Heading Char"/>
    <w:basedOn w:val="DefaultParagraphFont"/>
    <w:link w:val="SubObjectiveHeading"/>
    <w:rsid w:val="009F57BC"/>
    <w:rPr>
      <w:rFonts w:ascii="Arial" w:eastAsia="Times New Roman" w:hAnsi="Arial" w:cs="Arial"/>
      <w:b/>
      <w:kern w:val="32"/>
      <w:sz w:val="28"/>
      <w:szCs w:val="32"/>
    </w:rPr>
  </w:style>
  <w:style w:type="paragraph" w:customStyle="1" w:styleId="FocusedExplanationText">
    <w:name w:val="FocusedExplanationText"/>
    <w:basedOn w:val="Normal"/>
    <w:link w:val="FocusedExplanationTextChar4"/>
    <w:rsid w:val="009F57BC"/>
    <w:pPr>
      <w:spacing w:before="200" w:after="0" w:line="260" w:lineRule="exact"/>
      <w:outlineLvl w:val="0"/>
    </w:pPr>
    <w:rPr>
      <w:rFonts w:ascii="Arial" w:eastAsia="Times New Roman" w:hAnsi="Arial" w:cs="Arial"/>
      <w:bCs/>
      <w:kern w:val="32"/>
      <w:sz w:val="20"/>
      <w:szCs w:val="32"/>
    </w:rPr>
  </w:style>
  <w:style w:type="character" w:customStyle="1" w:styleId="FocusedExplanationTextChar4">
    <w:name w:val="FocusedExplanationText Char4"/>
    <w:basedOn w:val="DefaultParagraphFont"/>
    <w:link w:val="FocusedExplanationText"/>
    <w:rsid w:val="009F57BC"/>
    <w:rPr>
      <w:rFonts w:ascii="Arial" w:eastAsia="Times New Roman" w:hAnsi="Arial" w:cs="Arial"/>
      <w:bCs/>
      <w:kern w:val="32"/>
      <w:sz w:val="20"/>
      <w:szCs w:val="32"/>
    </w:rPr>
  </w:style>
  <w:style w:type="paragraph" w:styleId="Caption">
    <w:name w:val="caption"/>
    <w:basedOn w:val="Normal"/>
    <w:next w:val="Normal"/>
    <w:qFormat/>
    <w:rsid w:val="009F57BC"/>
    <w:pPr>
      <w:spacing w:after="0" w:line="240" w:lineRule="auto"/>
      <w:jc w:val="center"/>
    </w:pPr>
    <w:rPr>
      <w:rFonts w:ascii="Arial" w:eastAsia="Times New Roman" w:hAnsi="Arial" w:cs="Arial"/>
      <w:b/>
      <w:bCs/>
      <w:iCs/>
      <w:sz w:val="20"/>
      <w:szCs w:val="24"/>
    </w:rPr>
  </w:style>
  <w:style w:type="paragraph" w:styleId="BalloonText">
    <w:name w:val="Balloon Text"/>
    <w:basedOn w:val="Normal"/>
    <w:link w:val="BalloonTextChar"/>
    <w:uiPriority w:val="99"/>
    <w:semiHidden/>
    <w:unhideWhenUsed/>
    <w:rsid w:val="009F57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57BC"/>
    <w:rPr>
      <w:rFonts w:ascii="Tahoma" w:hAnsi="Tahoma" w:cs="Tahoma"/>
      <w:sz w:val="16"/>
      <w:szCs w:val="16"/>
    </w:rPr>
  </w:style>
  <w:style w:type="paragraph" w:styleId="List">
    <w:name w:val="List"/>
    <w:basedOn w:val="Normal"/>
    <w:uiPriority w:val="99"/>
    <w:semiHidden/>
    <w:unhideWhenUsed/>
    <w:rsid w:val="006B5C73"/>
    <w:pPr>
      <w:ind w:left="360" w:hanging="360"/>
      <w:contextualSpacing/>
    </w:pPr>
  </w:style>
  <w:style w:type="paragraph" w:styleId="BodyText">
    <w:name w:val="Body Text"/>
    <w:basedOn w:val="Normal"/>
    <w:link w:val="BodyTextChar"/>
    <w:uiPriority w:val="99"/>
    <w:semiHidden/>
    <w:unhideWhenUsed/>
    <w:rsid w:val="006B5C73"/>
    <w:pPr>
      <w:spacing w:after="120"/>
    </w:pPr>
  </w:style>
  <w:style w:type="character" w:customStyle="1" w:styleId="BodyTextChar">
    <w:name w:val="Body Text Char"/>
    <w:basedOn w:val="DefaultParagraphFont"/>
    <w:link w:val="BodyText"/>
    <w:uiPriority w:val="99"/>
    <w:semiHidden/>
    <w:rsid w:val="006B5C73"/>
  </w:style>
  <w:style w:type="character" w:customStyle="1" w:styleId="Heading4Char">
    <w:name w:val="Heading 4 Char"/>
    <w:basedOn w:val="DefaultParagraphFont"/>
    <w:link w:val="Heading4"/>
    <w:uiPriority w:val="9"/>
    <w:rsid w:val="005E32FD"/>
    <w:rPr>
      <w:rFonts w:asciiTheme="majorHAnsi" w:eastAsiaTheme="majorEastAsia" w:hAnsiTheme="majorHAnsi" w:cstheme="majorBidi"/>
      <w:b/>
      <w:bCs/>
      <w:i/>
      <w:iCs/>
      <w:color w:val="4F81BD" w:themeColor="accent1"/>
    </w:rPr>
  </w:style>
  <w:style w:type="character" w:customStyle="1" w:styleId="Heading3Char">
    <w:name w:val="Heading 3 Char"/>
    <w:basedOn w:val="DefaultParagraphFont"/>
    <w:link w:val="Heading3"/>
    <w:uiPriority w:val="9"/>
    <w:rsid w:val="00FE666B"/>
    <w:rPr>
      <w:rFonts w:asciiTheme="majorHAnsi" w:eastAsiaTheme="majorEastAsia" w:hAnsiTheme="majorHAnsi" w:cstheme="majorBidi"/>
      <w:b/>
      <w:bCs/>
      <w:color w:val="4F81BD" w:themeColor="accent1"/>
    </w:rPr>
  </w:style>
  <w:style w:type="character" w:customStyle="1" w:styleId="Heading7Char">
    <w:name w:val="Heading 7 Char"/>
    <w:basedOn w:val="DefaultParagraphFont"/>
    <w:link w:val="Heading7"/>
    <w:uiPriority w:val="9"/>
    <w:rsid w:val="00FE666B"/>
    <w:rPr>
      <w:rFonts w:asciiTheme="majorHAnsi" w:eastAsiaTheme="majorEastAsia" w:hAnsiTheme="majorHAnsi" w:cstheme="majorBidi"/>
      <w:i/>
      <w:iCs/>
      <w:color w:val="404040" w:themeColor="text1" w:themeTint="BF"/>
    </w:rPr>
  </w:style>
  <w:style w:type="table" w:styleId="LightList-Accent1">
    <w:name w:val="Light List Accent 1"/>
    <w:basedOn w:val="TableNormal"/>
    <w:uiPriority w:val="61"/>
    <w:rsid w:val="000B6D07"/>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CommentSubject">
    <w:name w:val="annotation subject"/>
    <w:basedOn w:val="CommentText"/>
    <w:next w:val="CommentText"/>
    <w:link w:val="CommentSubjectChar"/>
    <w:uiPriority w:val="99"/>
    <w:semiHidden/>
    <w:unhideWhenUsed/>
    <w:rsid w:val="0090696A"/>
    <w:pPr>
      <w:spacing w:after="200"/>
    </w:pPr>
    <w:rPr>
      <w:rFonts w:asciiTheme="minorHAnsi" w:eastAsiaTheme="minorEastAsia" w:hAnsiTheme="minorHAnsi" w:cstheme="minorBidi"/>
      <w:b/>
      <w:bCs/>
    </w:rPr>
  </w:style>
  <w:style w:type="character" w:customStyle="1" w:styleId="CommentSubjectChar">
    <w:name w:val="Comment Subject Char"/>
    <w:basedOn w:val="CommentTextChar"/>
    <w:link w:val="CommentSubject"/>
    <w:uiPriority w:val="99"/>
    <w:semiHidden/>
    <w:rsid w:val="0090696A"/>
    <w:rPr>
      <w:rFonts w:ascii="Arial" w:eastAsia="Times New Roman" w:hAnsi="Arial" w:cs="Times New Roman"/>
      <w:b/>
      <w:bCs/>
      <w:sz w:val="20"/>
      <w:szCs w:val="20"/>
    </w:rPr>
  </w:style>
  <w:style w:type="character" w:customStyle="1" w:styleId="Heading1Char">
    <w:name w:val="Heading 1 Char"/>
    <w:basedOn w:val="DefaultParagraphFont"/>
    <w:link w:val="Heading1"/>
    <w:uiPriority w:val="9"/>
    <w:rsid w:val="002B69D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2B69DA"/>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2B69DA"/>
    <w:pPr>
      <w:spacing w:after="100"/>
    </w:pPr>
  </w:style>
  <w:style w:type="paragraph" w:styleId="TOC2">
    <w:name w:val="toc 2"/>
    <w:basedOn w:val="Normal"/>
    <w:next w:val="Normal"/>
    <w:autoRedefine/>
    <w:uiPriority w:val="39"/>
    <w:unhideWhenUsed/>
    <w:rsid w:val="002B69DA"/>
    <w:pPr>
      <w:spacing w:after="100"/>
      <w:ind w:left="220"/>
    </w:pPr>
  </w:style>
  <w:style w:type="character" w:styleId="Hyperlink">
    <w:name w:val="Hyperlink"/>
    <w:basedOn w:val="DefaultParagraphFont"/>
    <w:uiPriority w:val="99"/>
    <w:unhideWhenUsed/>
    <w:rsid w:val="002B69D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0"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3AF5"/>
  </w:style>
  <w:style w:type="paragraph" w:styleId="Heading1">
    <w:name w:val="heading 1"/>
    <w:basedOn w:val="Normal"/>
    <w:next w:val="Normal"/>
    <w:link w:val="Heading1Char"/>
    <w:uiPriority w:val="9"/>
    <w:rsid w:val="002B69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B69D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E666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E32F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7">
    <w:name w:val="heading 7"/>
    <w:basedOn w:val="Normal"/>
    <w:next w:val="Normal"/>
    <w:link w:val="Heading7Char"/>
    <w:uiPriority w:val="9"/>
    <w:unhideWhenUsed/>
    <w:qFormat/>
    <w:rsid w:val="00FE666B"/>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cusedExplanationHeading">
    <w:name w:val="Focused Explanation Heading"/>
    <w:basedOn w:val="ScopeHeading"/>
    <w:rsid w:val="009F57BC"/>
  </w:style>
  <w:style w:type="paragraph" w:customStyle="1" w:styleId="ScopeHeading">
    <w:name w:val="Scope Heading"/>
    <w:basedOn w:val="Normal"/>
    <w:next w:val="Normal"/>
    <w:rsid w:val="009F57BC"/>
    <w:pPr>
      <w:spacing w:before="200" w:after="0" w:line="260" w:lineRule="exact"/>
      <w:outlineLvl w:val="0"/>
    </w:pPr>
    <w:rPr>
      <w:rFonts w:ascii="Arial" w:eastAsia="Times New Roman" w:hAnsi="Arial" w:cs="Arial"/>
      <w:b/>
      <w:bCs/>
      <w:kern w:val="32"/>
      <w:sz w:val="24"/>
      <w:szCs w:val="32"/>
    </w:rPr>
  </w:style>
  <w:style w:type="character" w:styleId="CommentReference">
    <w:name w:val="annotation reference"/>
    <w:basedOn w:val="DefaultParagraphFont"/>
    <w:semiHidden/>
    <w:rsid w:val="009F57BC"/>
    <w:rPr>
      <w:sz w:val="16"/>
      <w:szCs w:val="16"/>
    </w:rPr>
  </w:style>
  <w:style w:type="paragraph" w:customStyle="1" w:styleId="FocusedExplanation">
    <w:name w:val="Focused Explanation"/>
    <w:basedOn w:val="Normal"/>
    <w:rsid w:val="009F57BC"/>
    <w:pPr>
      <w:spacing w:before="200" w:after="0" w:line="260" w:lineRule="exact"/>
      <w:outlineLvl w:val="0"/>
    </w:pPr>
    <w:rPr>
      <w:rFonts w:ascii="Arial" w:eastAsia="Times New Roman" w:hAnsi="Arial" w:cs="Arial"/>
      <w:bCs/>
      <w:kern w:val="32"/>
      <w:sz w:val="20"/>
      <w:szCs w:val="32"/>
    </w:rPr>
  </w:style>
  <w:style w:type="paragraph" w:styleId="CommentText">
    <w:name w:val="annotation text"/>
    <w:basedOn w:val="Normal"/>
    <w:link w:val="CommentTextChar"/>
    <w:semiHidden/>
    <w:rsid w:val="009F57BC"/>
    <w:pPr>
      <w:spacing w:after="0" w:line="240" w:lineRule="auto"/>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9F57BC"/>
    <w:rPr>
      <w:rFonts w:ascii="Arial" w:eastAsia="Times New Roman" w:hAnsi="Arial" w:cs="Times New Roman"/>
      <w:sz w:val="20"/>
      <w:szCs w:val="20"/>
    </w:rPr>
  </w:style>
  <w:style w:type="paragraph" w:customStyle="1" w:styleId="ScopeText">
    <w:name w:val="ScopeText"/>
    <w:basedOn w:val="Normal"/>
    <w:link w:val="ScopeTextChar6"/>
    <w:rsid w:val="009F57BC"/>
    <w:pPr>
      <w:spacing w:before="200" w:after="0" w:line="260" w:lineRule="exact"/>
      <w:outlineLvl w:val="0"/>
    </w:pPr>
    <w:rPr>
      <w:rFonts w:ascii="Arial" w:eastAsia="Times New Roman" w:hAnsi="Arial" w:cs="Arial"/>
      <w:bCs/>
      <w:kern w:val="32"/>
      <w:sz w:val="20"/>
      <w:szCs w:val="32"/>
    </w:rPr>
  </w:style>
  <w:style w:type="character" w:customStyle="1" w:styleId="ScopeTextChar6">
    <w:name w:val="ScopeText Char6"/>
    <w:basedOn w:val="DefaultParagraphFont"/>
    <w:link w:val="ScopeText"/>
    <w:rsid w:val="009F57BC"/>
    <w:rPr>
      <w:rFonts w:ascii="Arial" w:eastAsia="Times New Roman" w:hAnsi="Arial" w:cs="Arial"/>
      <w:bCs/>
      <w:kern w:val="32"/>
      <w:sz w:val="20"/>
      <w:szCs w:val="32"/>
    </w:rPr>
  </w:style>
  <w:style w:type="paragraph" w:customStyle="1" w:styleId="SubObjectiveHeading">
    <w:name w:val="SubObjective Heading"/>
    <w:basedOn w:val="Normal"/>
    <w:link w:val="SubObjectiveHeadingChar"/>
    <w:rsid w:val="009F57BC"/>
    <w:pPr>
      <w:pageBreakBefore/>
      <w:spacing w:after="0" w:line="240" w:lineRule="auto"/>
      <w:outlineLvl w:val="0"/>
    </w:pPr>
    <w:rPr>
      <w:rFonts w:ascii="Arial" w:eastAsia="Times New Roman" w:hAnsi="Arial" w:cs="Arial"/>
      <w:b/>
      <w:kern w:val="32"/>
      <w:sz w:val="28"/>
      <w:szCs w:val="32"/>
    </w:rPr>
  </w:style>
  <w:style w:type="character" w:customStyle="1" w:styleId="SubObjectiveHeadingChar">
    <w:name w:val="SubObjective Heading Char"/>
    <w:basedOn w:val="DefaultParagraphFont"/>
    <w:link w:val="SubObjectiveHeading"/>
    <w:rsid w:val="009F57BC"/>
    <w:rPr>
      <w:rFonts w:ascii="Arial" w:eastAsia="Times New Roman" w:hAnsi="Arial" w:cs="Arial"/>
      <w:b/>
      <w:kern w:val="32"/>
      <w:sz w:val="28"/>
      <w:szCs w:val="32"/>
    </w:rPr>
  </w:style>
  <w:style w:type="paragraph" w:customStyle="1" w:styleId="FocusedExplanationText">
    <w:name w:val="FocusedExplanationText"/>
    <w:basedOn w:val="Normal"/>
    <w:link w:val="FocusedExplanationTextChar4"/>
    <w:rsid w:val="009F57BC"/>
    <w:pPr>
      <w:spacing w:before="200" w:after="0" w:line="260" w:lineRule="exact"/>
      <w:outlineLvl w:val="0"/>
    </w:pPr>
    <w:rPr>
      <w:rFonts w:ascii="Arial" w:eastAsia="Times New Roman" w:hAnsi="Arial" w:cs="Arial"/>
      <w:bCs/>
      <w:kern w:val="32"/>
      <w:sz w:val="20"/>
      <w:szCs w:val="32"/>
    </w:rPr>
  </w:style>
  <w:style w:type="character" w:customStyle="1" w:styleId="FocusedExplanationTextChar4">
    <w:name w:val="FocusedExplanationText Char4"/>
    <w:basedOn w:val="DefaultParagraphFont"/>
    <w:link w:val="FocusedExplanationText"/>
    <w:rsid w:val="009F57BC"/>
    <w:rPr>
      <w:rFonts w:ascii="Arial" w:eastAsia="Times New Roman" w:hAnsi="Arial" w:cs="Arial"/>
      <w:bCs/>
      <w:kern w:val="32"/>
      <w:sz w:val="20"/>
      <w:szCs w:val="32"/>
    </w:rPr>
  </w:style>
  <w:style w:type="paragraph" w:styleId="Caption">
    <w:name w:val="caption"/>
    <w:basedOn w:val="Normal"/>
    <w:next w:val="Normal"/>
    <w:qFormat/>
    <w:rsid w:val="009F57BC"/>
    <w:pPr>
      <w:spacing w:after="0" w:line="240" w:lineRule="auto"/>
      <w:jc w:val="center"/>
    </w:pPr>
    <w:rPr>
      <w:rFonts w:ascii="Arial" w:eastAsia="Times New Roman" w:hAnsi="Arial" w:cs="Arial"/>
      <w:b/>
      <w:bCs/>
      <w:iCs/>
      <w:sz w:val="20"/>
      <w:szCs w:val="24"/>
    </w:rPr>
  </w:style>
  <w:style w:type="paragraph" w:styleId="BalloonText">
    <w:name w:val="Balloon Text"/>
    <w:basedOn w:val="Normal"/>
    <w:link w:val="BalloonTextChar"/>
    <w:uiPriority w:val="99"/>
    <w:semiHidden/>
    <w:unhideWhenUsed/>
    <w:rsid w:val="009F57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57BC"/>
    <w:rPr>
      <w:rFonts w:ascii="Tahoma" w:hAnsi="Tahoma" w:cs="Tahoma"/>
      <w:sz w:val="16"/>
      <w:szCs w:val="16"/>
    </w:rPr>
  </w:style>
  <w:style w:type="paragraph" w:styleId="List">
    <w:name w:val="List"/>
    <w:basedOn w:val="Normal"/>
    <w:uiPriority w:val="99"/>
    <w:semiHidden/>
    <w:unhideWhenUsed/>
    <w:rsid w:val="006B5C73"/>
    <w:pPr>
      <w:ind w:left="360" w:hanging="360"/>
      <w:contextualSpacing/>
    </w:pPr>
  </w:style>
  <w:style w:type="paragraph" w:styleId="BodyText">
    <w:name w:val="Body Text"/>
    <w:basedOn w:val="Normal"/>
    <w:link w:val="BodyTextChar"/>
    <w:uiPriority w:val="99"/>
    <w:semiHidden/>
    <w:unhideWhenUsed/>
    <w:rsid w:val="006B5C73"/>
    <w:pPr>
      <w:spacing w:after="120"/>
    </w:pPr>
  </w:style>
  <w:style w:type="character" w:customStyle="1" w:styleId="BodyTextChar">
    <w:name w:val="Body Text Char"/>
    <w:basedOn w:val="DefaultParagraphFont"/>
    <w:link w:val="BodyText"/>
    <w:uiPriority w:val="99"/>
    <w:semiHidden/>
    <w:rsid w:val="006B5C73"/>
  </w:style>
  <w:style w:type="character" w:customStyle="1" w:styleId="Heading4Char">
    <w:name w:val="Heading 4 Char"/>
    <w:basedOn w:val="DefaultParagraphFont"/>
    <w:link w:val="Heading4"/>
    <w:uiPriority w:val="9"/>
    <w:rsid w:val="005E32FD"/>
    <w:rPr>
      <w:rFonts w:asciiTheme="majorHAnsi" w:eastAsiaTheme="majorEastAsia" w:hAnsiTheme="majorHAnsi" w:cstheme="majorBidi"/>
      <w:b/>
      <w:bCs/>
      <w:i/>
      <w:iCs/>
      <w:color w:val="4F81BD" w:themeColor="accent1"/>
    </w:rPr>
  </w:style>
  <w:style w:type="character" w:customStyle="1" w:styleId="Heading3Char">
    <w:name w:val="Heading 3 Char"/>
    <w:basedOn w:val="DefaultParagraphFont"/>
    <w:link w:val="Heading3"/>
    <w:uiPriority w:val="9"/>
    <w:rsid w:val="00FE666B"/>
    <w:rPr>
      <w:rFonts w:asciiTheme="majorHAnsi" w:eastAsiaTheme="majorEastAsia" w:hAnsiTheme="majorHAnsi" w:cstheme="majorBidi"/>
      <w:b/>
      <w:bCs/>
      <w:color w:val="4F81BD" w:themeColor="accent1"/>
    </w:rPr>
  </w:style>
  <w:style w:type="character" w:customStyle="1" w:styleId="Heading7Char">
    <w:name w:val="Heading 7 Char"/>
    <w:basedOn w:val="DefaultParagraphFont"/>
    <w:link w:val="Heading7"/>
    <w:uiPriority w:val="9"/>
    <w:rsid w:val="00FE666B"/>
    <w:rPr>
      <w:rFonts w:asciiTheme="majorHAnsi" w:eastAsiaTheme="majorEastAsia" w:hAnsiTheme="majorHAnsi" w:cstheme="majorBidi"/>
      <w:i/>
      <w:iCs/>
      <w:color w:val="404040" w:themeColor="text1" w:themeTint="BF"/>
    </w:rPr>
  </w:style>
  <w:style w:type="table" w:styleId="LightList-Accent1">
    <w:name w:val="Light List Accent 1"/>
    <w:basedOn w:val="TableNormal"/>
    <w:uiPriority w:val="61"/>
    <w:rsid w:val="000B6D07"/>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CommentSubject">
    <w:name w:val="annotation subject"/>
    <w:basedOn w:val="CommentText"/>
    <w:next w:val="CommentText"/>
    <w:link w:val="CommentSubjectChar"/>
    <w:uiPriority w:val="99"/>
    <w:semiHidden/>
    <w:unhideWhenUsed/>
    <w:rsid w:val="0090696A"/>
    <w:pPr>
      <w:spacing w:after="200"/>
    </w:pPr>
    <w:rPr>
      <w:rFonts w:asciiTheme="minorHAnsi" w:eastAsiaTheme="minorEastAsia" w:hAnsiTheme="minorHAnsi" w:cstheme="minorBidi"/>
      <w:b/>
      <w:bCs/>
    </w:rPr>
  </w:style>
  <w:style w:type="character" w:customStyle="1" w:styleId="CommentSubjectChar">
    <w:name w:val="Comment Subject Char"/>
    <w:basedOn w:val="CommentTextChar"/>
    <w:link w:val="CommentSubject"/>
    <w:uiPriority w:val="99"/>
    <w:semiHidden/>
    <w:rsid w:val="0090696A"/>
    <w:rPr>
      <w:rFonts w:ascii="Arial" w:eastAsia="Times New Roman" w:hAnsi="Arial" w:cs="Times New Roman"/>
      <w:b/>
      <w:bCs/>
      <w:sz w:val="20"/>
      <w:szCs w:val="20"/>
    </w:rPr>
  </w:style>
  <w:style w:type="character" w:customStyle="1" w:styleId="Heading1Char">
    <w:name w:val="Heading 1 Char"/>
    <w:basedOn w:val="DefaultParagraphFont"/>
    <w:link w:val="Heading1"/>
    <w:uiPriority w:val="9"/>
    <w:rsid w:val="002B69D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2B69DA"/>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2B69DA"/>
    <w:pPr>
      <w:spacing w:after="100"/>
    </w:pPr>
  </w:style>
  <w:style w:type="paragraph" w:styleId="TOC2">
    <w:name w:val="toc 2"/>
    <w:basedOn w:val="Normal"/>
    <w:next w:val="Normal"/>
    <w:autoRedefine/>
    <w:uiPriority w:val="39"/>
    <w:unhideWhenUsed/>
    <w:rsid w:val="002B69DA"/>
    <w:pPr>
      <w:spacing w:after="100"/>
      <w:ind w:left="220"/>
    </w:pPr>
  </w:style>
  <w:style w:type="character" w:styleId="Hyperlink">
    <w:name w:val="Hyperlink"/>
    <w:basedOn w:val="DefaultParagraphFont"/>
    <w:uiPriority w:val="99"/>
    <w:unhideWhenUsed/>
    <w:rsid w:val="002B69D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0.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image" Target="media/image3.jpeg"/><Relationship Id="rId17" Type="http://schemas.openxmlformats.org/officeDocument/2006/relationships/image" Target="media/image50.png"/><Relationship Id="rId2" Type="http://schemas.openxmlformats.org/officeDocument/2006/relationships/numbering" Target="numbering.xml"/><Relationship Id="rId16" Type="http://schemas.openxmlformats.org/officeDocument/2006/relationships/image" Target="media/image4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0.jpe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jpe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0.jpeg"/><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KLCProjects\KLC\Plug-Ins\MAS\Content\1274\OriginalDocs\MASWordTempl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2535C6-0CDA-43AD-BC68-596756286D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MASWordTemplate</Template>
  <TotalTime>0</TotalTime>
  <Pages>6</Pages>
  <Words>2051</Words>
  <Characters>11694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Network Plus Study Guide</vt:lpstr>
    </vt:vector>
  </TitlesOfParts>
  <Company>KaplanIT</Company>
  <LinksUpToDate>false</LinksUpToDate>
  <CharactersWithSpaces>13718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Plus Study Guide</dc:title>
  <dc:creator>Joshua Hester</dc:creator>
  <cp:lastModifiedBy>Tomking</cp:lastModifiedBy>
  <cp:revision>3</cp:revision>
  <dcterms:created xsi:type="dcterms:W3CDTF">2016-12-23T09:26:00Z</dcterms:created>
  <dcterms:modified xsi:type="dcterms:W3CDTF">2016-12-22T08:58:00Z</dcterms:modified>
</cp:coreProperties>
</file>